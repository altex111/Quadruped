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419B" w14:textId="77777777" w:rsidR="00816BCB" w:rsidRPr="00B50CAA" w:rsidRDefault="00816BCB" w:rsidP="00816BCB">
      <w:pPr>
        <w:pStyle w:val="Nyilatkozatcm"/>
      </w:pPr>
      <w:r w:rsidRPr="00B50CAA">
        <w:t>FELADATKIÍRÁS</w:t>
      </w:r>
    </w:p>
    <w:p w14:paraId="5AC09C77" w14:textId="77777777" w:rsidR="00816BCB" w:rsidRPr="00B50CAA" w:rsidRDefault="00D37EC8" w:rsidP="003A4CDB">
      <w:r>
        <w:t xml:space="preserve">Az elektronikusan beadott változatban ez az oldal törlendő. A nyomtatott változatban ennek az oldalnak a helyére a diplomaterv portálról letöltött, jóváhagyott feladatkiírást kell befűzni. </w:t>
      </w:r>
    </w:p>
    <w:p w14:paraId="2A3F742C" w14:textId="77777777" w:rsidR="0063585C" w:rsidRPr="004851C7" w:rsidRDefault="00816BCB" w:rsidP="005C08D0">
      <w:pPr>
        <w:pStyle w:val="Cmlaplog"/>
        <w:ind w:left="720" w:firstLine="720"/>
      </w:pPr>
      <w:r>
        <w:br w:type="page"/>
      </w:r>
      <w:r w:rsidR="009D2FD8" w:rsidRPr="004851C7">
        <w:rPr>
          <w:noProof/>
          <w:lang w:eastAsia="hu-HU"/>
        </w:rPr>
        <w:lastRenderedPageBreak/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4851C7" w:rsidRDefault="004851C7" w:rsidP="00D429F2">
      <w:pPr>
        <w:pStyle w:val="Cmlapegyetem"/>
      </w:pPr>
      <w:r w:rsidRPr="004851C7">
        <w:t>Budapesti Műszaki és Gazdaságtudományi Egyetem</w:t>
      </w:r>
    </w:p>
    <w:p w14:paraId="6261E961" w14:textId="77777777" w:rsidR="004851C7" w:rsidRPr="004851C7" w:rsidRDefault="004851C7" w:rsidP="00D429F2">
      <w:pPr>
        <w:pStyle w:val="Cmlapkarstanszk"/>
      </w:pPr>
      <w:r w:rsidRPr="004851C7">
        <w:t>Villamosmérnöki és Informatikai Kar</w:t>
      </w:r>
    </w:p>
    <w:p w14:paraId="614306E0" w14:textId="4BDACC5B" w:rsidR="004851C7" w:rsidRDefault="00B077EA" w:rsidP="00D429F2">
      <w:pPr>
        <w:pStyle w:val="Cmlapkarstanszk"/>
      </w:pPr>
      <w:fldSimple w:instr=" DOCPROPERTY  Company  \* MERGEFORMAT ">
        <w:r w:rsidR="00FB0389">
          <w:t>Automatizálási és Alkalmazott Informatikai Tanszék</w:t>
        </w:r>
      </w:fldSimple>
    </w:p>
    <w:p w14:paraId="636BBB01" w14:textId="77777777" w:rsidR="004851C7" w:rsidRDefault="004851C7"/>
    <w:p w14:paraId="36F20A54" w14:textId="77777777" w:rsidR="004851C7" w:rsidRDefault="004851C7"/>
    <w:p w14:paraId="7E8300BE" w14:textId="77777777" w:rsidR="004851C7" w:rsidRDefault="004851C7"/>
    <w:p w14:paraId="02C07D20" w14:textId="77777777" w:rsidR="004851C7" w:rsidRDefault="004851C7"/>
    <w:p w14:paraId="2D8CF118" w14:textId="77777777" w:rsidR="004851C7" w:rsidRDefault="004851C7"/>
    <w:p w14:paraId="1309EF9A" w14:textId="77777777" w:rsidR="004851C7" w:rsidRDefault="004851C7"/>
    <w:p w14:paraId="7F39B52B" w14:textId="77777777" w:rsidR="004851C7" w:rsidRPr="00B50CAA" w:rsidRDefault="004851C7"/>
    <w:p w14:paraId="63E824BC" w14:textId="66EAFB42" w:rsidR="0063585C" w:rsidRPr="00B50CAA" w:rsidRDefault="00BF41FE" w:rsidP="00171054">
      <w:pPr>
        <w:pStyle w:val="Cmlapszerz"/>
      </w:pPr>
      <w:r>
        <w:t>Komáromi Sándor</w:t>
      </w:r>
    </w:p>
    <w:p w14:paraId="5BD632B6" w14:textId="77777777" w:rsidR="0063585C" w:rsidRPr="00B50CAA" w:rsidRDefault="00630A92">
      <w:pPr>
        <w:pStyle w:val="Cm"/>
      </w:pPr>
      <w:commentRangeStart w:id="0"/>
      <w:r>
        <w:t>Diplomaterv Útmutató</w:t>
      </w:r>
      <w:commentRangeEnd w:id="0"/>
      <w:r>
        <w:rPr>
          <w:rStyle w:val="Jegyzethivatkozs"/>
          <w:rFonts w:cs="Times New Roman"/>
          <w:b w:val="0"/>
          <w:bCs w:val="0"/>
          <w:caps w:val="0"/>
          <w:kern w:val="0"/>
        </w:rPr>
        <w:commentReference w:id="0"/>
      </w:r>
    </w:p>
    <w:p w14:paraId="436457F8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8F957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E66D8CA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A97AB4D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79394B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D26AE0E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Default="00630A92" w:rsidP="00630A92">
      <w:pPr>
        <w:keepLines/>
        <w:spacing w:after="0"/>
        <w:ind w:firstLine="0"/>
        <w:jc w:val="center"/>
        <w:rPr>
          <w:smallCaps/>
        </w:rPr>
      </w:pPr>
      <w:r>
        <w:rPr>
          <w:smallCaps/>
        </w:rPr>
        <w:t>Konzulens</w:t>
      </w:r>
    </w:p>
    <w:p w14:paraId="71BF7A9D" w14:textId="11BAB44D" w:rsidR="00630A92" w:rsidRDefault="00651157" w:rsidP="00630A92">
      <w:pPr>
        <w:pStyle w:val="Cmlapszerz"/>
      </w:pPr>
      <w:r>
        <w:t>Nagy Ákos</w:t>
      </w:r>
      <w:commentRangeStart w:id="1"/>
      <w:r w:rsidR="00630A92">
        <w:fldChar w:fldCharType="begin"/>
      </w:r>
      <w:r w:rsidR="00630A92">
        <w:instrText xml:space="preserve"> DOCPROPERTY "Manager"  \* MERGEFORMAT </w:instrText>
      </w:r>
      <w:r w:rsidR="00630A92">
        <w:fldChar w:fldCharType="end"/>
      </w:r>
      <w:commentRangeEnd w:id="1"/>
      <w:r w:rsidR="00630A92">
        <w:rPr>
          <w:rStyle w:val="Jegyzethivatkozs"/>
          <w:noProof w:val="0"/>
        </w:rPr>
        <w:commentReference w:id="1"/>
      </w:r>
    </w:p>
    <w:p w14:paraId="59CFD63D" w14:textId="258A2FE8" w:rsidR="0063585C" w:rsidRPr="00B50CAA" w:rsidRDefault="00630A92" w:rsidP="00630A92">
      <w:pPr>
        <w:spacing w:after="0"/>
        <w:ind w:firstLine="0"/>
        <w:jc w:val="center"/>
      </w:pPr>
      <w:r>
        <w:t>BUDAPEST, 20</w:t>
      </w:r>
      <w:r w:rsidR="00BF41FE">
        <w:t>22</w:t>
      </w:r>
    </w:p>
    <w:p w14:paraId="155AD015" w14:textId="77777777" w:rsidR="0063585C" w:rsidRPr="00B50CAA" w:rsidRDefault="0063585C" w:rsidP="00B96880">
      <w:pPr>
        <w:pStyle w:val="Fejezetcmtartalomjegyzknlkl"/>
      </w:pPr>
      <w:r w:rsidRPr="00B50CAA">
        <w:lastRenderedPageBreak/>
        <w:t>Tartalomjegyzék</w:t>
      </w:r>
    </w:p>
    <w:p w14:paraId="7AC5D085" w14:textId="6E0E61F6" w:rsidR="00FB0389" w:rsidRDefault="00730B3C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3721109" w:history="1">
        <w:r w:rsidR="00FB0389" w:rsidRPr="008735CC">
          <w:rPr>
            <w:rStyle w:val="Hiperhivatkozs"/>
            <w:noProof/>
          </w:rPr>
          <w:t>Összefoglaló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_Toc103721109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6</w:t>
        </w:r>
        <w:r w:rsidR="00FB0389">
          <w:rPr>
            <w:noProof/>
            <w:webHidden/>
          </w:rPr>
          <w:fldChar w:fldCharType="end"/>
        </w:r>
      </w:hyperlink>
    </w:p>
    <w:p w14:paraId="11DD7F59" w14:textId="51FFE43B" w:rsidR="00FB0389" w:rsidRDefault="00ED50F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721110" w:history="1">
        <w:r w:rsidR="00FB0389" w:rsidRPr="008735CC">
          <w:rPr>
            <w:rStyle w:val="Hiperhivatkozs"/>
            <w:noProof/>
          </w:rPr>
          <w:t>Abstract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_Toc103721110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7</w:t>
        </w:r>
        <w:r w:rsidR="00FB0389">
          <w:rPr>
            <w:noProof/>
            <w:webHidden/>
          </w:rPr>
          <w:fldChar w:fldCharType="end"/>
        </w:r>
      </w:hyperlink>
    </w:p>
    <w:p w14:paraId="796B24B6" w14:textId="51CAC539" w:rsidR="00FB0389" w:rsidRDefault="00ED50F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721111" w:history="1">
        <w:r w:rsidR="00FB0389" w:rsidRPr="008735CC">
          <w:rPr>
            <w:rStyle w:val="Hiperhivatkozs"/>
            <w:noProof/>
          </w:rPr>
          <w:t>1 Bevezetés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_Toc103721111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8</w:t>
        </w:r>
        <w:r w:rsidR="00FB0389">
          <w:rPr>
            <w:noProof/>
            <w:webHidden/>
          </w:rPr>
          <w:fldChar w:fldCharType="end"/>
        </w:r>
      </w:hyperlink>
    </w:p>
    <w:p w14:paraId="1E6C60D7" w14:textId="4D52B473" w:rsidR="00FB0389" w:rsidRDefault="00ED50F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12" w:history="1">
        <w:r w:rsidR="00FB0389" w:rsidRPr="008735CC">
          <w:rPr>
            <w:rStyle w:val="Hiperhivatkozs"/>
            <w:noProof/>
          </w:rPr>
          <w:t>1.1 Pókszerű járó robot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_Toc103721112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8</w:t>
        </w:r>
        <w:r w:rsidR="00FB0389">
          <w:rPr>
            <w:noProof/>
            <w:webHidden/>
          </w:rPr>
          <w:fldChar w:fldCharType="end"/>
        </w:r>
      </w:hyperlink>
    </w:p>
    <w:p w14:paraId="3ECBE25C" w14:textId="53B08865" w:rsidR="00FB0389" w:rsidRDefault="00ED50F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13" w:history="1">
        <w:r w:rsidR="00FB0389" w:rsidRPr="008735CC">
          <w:rPr>
            <w:rStyle w:val="Hiperhivatkozs"/>
            <w:noProof/>
          </w:rPr>
          <w:t>1.2 Új mechanikai modell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_Toc103721113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10</w:t>
        </w:r>
        <w:r w:rsidR="00FB0389">
          <w:rPr>
            <w:noProof/>
            <w:webHidden/>
          </w:rPr>
          <w:fldChar w:fldCharType="end"/>
        </w:r>
      </w:hyperlink>
    </w:p>
    <w:p w14:paraId="2EB7BD7D" w14:textId="2A4A12BD" w:rsidR="00FB0389" w:rsidRDefault="00ED50F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14" w:history="1">
        <w:r w:rsidR="00FB0389" w:rsidRPr="008735CC">
          <w:rPr>
            <w:rStyle w:val="Hiperhivatkozs"/>
            <w:noProof/>
          </w:rPr>
          <w:t>1.3 Célkitűzések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_Toc103721114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11</w:t>
        </w:r>
        <w:r w:rsidR="00FB0389">
          <w:rPr>
            <w:noProof/>
            <w:webHidden/>
          </w:rPr>
          <w:fldChar w:fldCharType="end"/>
        </w:r>
      </w:hyperlink>
    </w:p>
    <w:p w14:paraId="59ED249F" w14:textId="425536D8" w:rsidR="00FB0389" w:rsidRDefault="00ED50F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721115" w:history="1">
        <w:r w:rsidR="00FB0389" w:rsidRPr="008735CC">
          <w:rPr>
            <w:rStyle w:val="Hiperhivatkozs"/>
            <w:noProof/>
          </w:rPr>
          <w:t>2 Nyomtatás, tesztelés, összeszerelés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_Toc103721115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12</w:t>
        </w:r>
        <w:r w:rsidR="00FB0389">
          <w:rPr>
            <w:noProof/>
            <w:webHidden/>
          </w:rPr>
          <w:fldChar w:fldCharType="end"/>
        </w:r>
      </w:hyperlink>
    </w:p>
    <w:p w14:paraId="79A2DB26" w14:textId="03388364" w:rsidR="00FB0389" w:rsidRDefault="00ED50F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16" w:history="1">
        <w:r w:rsidR="00FB0389" w:rsidRPr="008735CC">
          <w:rPr>
            <w:rStyle w:val="Hiperhivatkozs"/>
            <w:noProof/>
          </w:rPr>
          <w:t>2.1 Mechanikai paraméterek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_Toc103721116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12</w:t>
        </w:r>
        <w:r w:rsidR="00FB0389">
          <w:rPr>
            <w:noProof/>
            <w:webHidden/>
          </w:rPr>
          <w:fldChar w:fldCharType="end"/>
        </w:r>
      </w:hyperlink>
    </w:p>
    <w:p w14:paraId="77BE3684" w14:textId="380E595B" w:rsidR="00FB0389" w:rsidRDefault="00ED50F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17" w:history="1">
        <w:r w:rsidR="00FB0389" w:rsidRPr="008735CC">
          <w:rPr>
            <w:rStyle w:val="Hiperhivatkozs"/>
            <w:noProof/>
          </w:rPr>
          <w:t>2.2 Nyomtatás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_Toc103721117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12</w:t>
        </w:r>
        <w:r w:rsidR="00FB0389">
          <w:rPr>
            <w:noProof/>
            <w:webHidden/>
          </w:rPr>
          <w:fldChar w:fldCharType="end"/>
        </w:r>
      </w:hyperlink>
    </w:p>
    <w:p w14:paraId="573E4D94" w14:textId="685786BB" w:rsidR="00FB0389" w:rsidRDefault="00ED50F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18" w:history="1">
        <w:r w:rsidR="00FB0389" w:rsidRPr="008735CC">
          <w:rPr>
            <w:rStyle w:val="Hiperhivatkozs"/>
            <w:noProof/>
          </w:rPr>
          <w:t>2.3 Összeszerelés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_Toc103721118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12</w:t>
        </w:r>
        <w:r w:rsidR="00FB0389">
          <w:rPr>
            <w:noProof/>
            <w:webHidden/>
          </w:rPr>
          <w:fldChar w:fldCharType="end"/>
        </w:r>
      </w:hyperlink>
    </w:p>
    <w:p w14:paraId="0C3308B3" w14:textId="1997DC8D" w:rsidR="00FB0389" w:rsidRDefault="00ED50F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19" w:history="1">
        <w:r w:rsidR="00FB0389" w:rsidRPr="008735CC">
          <w:rPr>
            <w:rStyle w:val="Hiperhivatkozs"/>
            <w:noProof/>
          </w:rPr>
          <w:t>2.4 Szervo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_Toc103721119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12</w:t>
        </w:r>
        <w:r w:rsidR="00FB0389">
          <w:rPr>
            <w:noProof/>
            <w:webHidden/>
          </w:rPr>
          <w:fldChar w:fldCharType="end"/>
        </w:r>
      </w:hyperlink>
    </w:p>
    <w:p w14:paraId="1CE17E04" w14:textId="30D181A4" w:rsidR="00FB0389" w:rsidRDefault="00ED50F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721120" w:history="1">
        <w:r w:rsidR="00FB0389" w:rsidRPr="008735CC">
          <w:rPr>
            <w:rStyle w:val="Hiperhivatkozs"/>
            <w:noProof/>
          </w:rPr>
          <w:t>3 Omnidirekcionális járási algoritmus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_Toc103721120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13</w:t>
        </w:r>
        <w:r w:rsidR="00FB0389">
          <w:rPr>
            <w:noProof/>
            <w:webHidden/>
          </w:rPr>
          <w:fldChar w:fldCharType="end"/>
        </w:r>
      </w:hyperlink>
    </w:p>
    <w:p w14:paraId="11AC21C5" w14:textId="634600CA" w:rsidR="00FB0389" w:rsidRDefault="00ED50F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21" w:history="1">
        <w:r w:rsidR="00FB0389" w:rsidRPr="008735CC">
          <w:rPr>
            <w:rStyle w:val="Hiperhivatkozs"/>
            <w:noProof/>
          </w:rPr>
          <w:t>3.1 Láb elérési tartománya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_Toc103721121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14</w:t>
        </w:r>
        <w:r w:rsidR="00FB0389">
          <w:rPr>
            <w:noProof/>
            <w:webHidden/>
          </w:rPr>
          <w:fldChar w:fldCharType="end"/>
        </w:r>
      </w:hyperlink>
    </w:p>
    <w:p w14:paraId="13982C87" w14:textId="2B74EFA4" w:rsidR="00FB0389" w:rsidRDefault="00ED50F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22" w:history="1">
        <w:r w:rsidR="00FB0389" w:rsidRPr="008735CC">
          <w:rPr>
            <w:rStyle w:val="Hiperhivatkozs"/>
            <w:noProof/>
          </w:rPr>
          <w:t>3.1.1 Az elérési tartomány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_Toc103721122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14</w:t>
        </w:r>
        <w:r w:rsidR="00FB0389">
          <w:rPr>
            <w:noProof/>
            <w:webHidden/>
          </w:rPr>
          <w:fldChar w:fldCharType="end"/>
        </w:r>
      </w:hyperlink>
    </w:p>
    <w:p w14:paraId="4FF10617" w14:textId="4D9C5843" w:rsidR="00FB0389" w:rsidRDefault="00ED50F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23" w:history="1">
        <w:r w:rsidR="00FB0389" w:rsidRPr="008735CC">
          <w:rPr>
            <w:rStyle w:val="Hiperhivatkozs"/>
            <w:noProof/>
          </w:rPr>
          <w:t>3.1.2 Láb pályája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_Toc103721123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15</w:t>
        </w:r>
        <w:r w:rsidR="00FB0389">
          <w:rPr>
            <w:noProof/>
            <w:webHidden/>
          </w:rPr>
          <w:fldChar w:fldCharType="end"/>
        </w:r>
      </w:hyperlink>
    </w:p>
    <w:p w14:paraId="6C839265" w14:textId="7373FDEA" w:rsidR="00FB0389" w:rsidRDefault="00ED50F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24" w:history="1">
        <w:r w:rsidR="00FB0389" w:rsidRPr="008735CC">
          <w:rPr>
            <w:rStyle w:val="Hiperhivatkozs"/>
            <w:noProof/>
          </w:rPr>
          <w:t>3.1.3 Elérési tartomány középpontja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_Toc103721124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15</w:t>
        </w:r>
        <w:r w:rsidR="00FB0389">
          <w:rPr>
            <w:noProof/>
            <w:webHidden/>
          </w:rPr>
          <w:fldChar w:fldCharType="end"/>
        </w:r>
      </w:hyperlink>
    </w:p>
    <w:p w14:paraId="0E941811" w14:textId="16750B1E" w:rsidR="00FB0389" w:rsidRDefault="00ED50F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25" w:history="1">
        <w:r w:rsidR="00FB0389" w:rsidRPr="008735CC">
          <w:rPr>
            <w:rStyle w:val="Hiperhivatkozs"/>
            <w:noProof/>
          </w:rPr>
          <w:t>3.1.4 Az elérési tartomány továbbfejlesztése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_Toc103721125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16</w:t>
        </w:r>
        <w:r w:rsidR="00FB0389">
          <w:rPr>
            <w:noProof/>
            <w:webHidden/>
          </w:rPr>
          <w:fldChar w:fldCharType="end"/>
        </w:r>
      </w:hyperlink>
    </w:p>
    <w:p w14:paraId="626C02E4" w14:textId="65E32168" w:rsidR="00FB0389" w:rsidRDefault="00ED50F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26" w:history="1">
        <w:r w:rsidR="00FB0389" w:rsidRPr="008735CC">
          <w:rPr>
            <w:rStyle w:val="Hiperhivatkozs"/>
            <w:noProof/>
          </w:rPr>
          <w:t>3.2 Maximális lépéstávolság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_Toc103721126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16</w:t>
        </w:r>
        <w:r w:rsidR="00FB0389">
          <w:rPr>
            <w:noProof/>
            <w:webHidden/>
          </w:rPr>
          <w:fldChar w:fldCharType="end"/>
        </w:r>
      </w:hyperlink>
    </w:p>
    <w:p w14:paraId="64B7BFF0" w14:textId="6CEAB5ED" w:rsidR="00FB0389" w:rsidRDefault="00ED50F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27" w:history="1">
        <w:r w:rsidR="00FB0389" w:rsidRPr="008735CC">
          <w:rPr>
            <w:rStyle w:val="Hiperhivatkozs"/>
            <w:noProof/>
          </w:rPr>
          <w:t>3.2.1 Láb pályájának metszete a lépési tartománnyal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_Toc103721127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16</w:t>
        </w:r>
        <w:r w:rsidR="00FB0389">
          <w:rPr>
            <w:noProof/>
            <w:webHidden/>
          </w:rPr>
          <w:fldChar w:fldCharType="end"/>
        </w:r>
      </w:hyperlink>
    </w:p>
    <w:p w14:paraId="784B5597" w14:textId="2DF20404" w:rsidR="00FB0389" w:rsidRDefault="00ED50F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28" w:history="1">
        <w:r w:rsidR="00FB0389" w:rsidRPr="008735CC">
          <w:rPr>
            <w:rStyle w:val="Hiperhivatkozs"/>
            <w:noProof/>
          </w:rPr>
          <w:t>3.2.2 Lépéstávolság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_Toc103721128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17</w:t>
        </w:r>
        <w:r w:rsidR="00FB0389">
          <w:rPr>
            <w:noProof/>
            <w:webHidden/>
          </w:rPr>
          <w:fldChar w:fldCharType="end"/>
        </w:r>
      </w:hyperlink>
    </w:p>
    <w:p w14:paraId="7D1F8846" w14:textId="79B66361" w:rsidR="00FB0389" w:rsidRDefault="00ED50F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29" w:history="1">
        <w:r w:rsidR="00FB0389" w:rsidRPr="008735CC">
          <w:rPr>
            <w:rStyle w:val="Hiperhivatkozs"/>
            <w:noProof/>
          </w:rPr>
          <w:t>3.3 Lépéstávolság kiszámolása a teljes távolság függvényében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_Toc103721129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17</w:t>
        </w:r>
        <w:r w:rsidR="00FB0389">
          <w:rPr>
            <w:noProof/>
            <w:webHidden/>
          </w:rPr>
          <w:fldChar w:fldCharType="end"/>
        </w:r>
      </w:hyperlink>
    </w:p>
    <w:p w14:paraId="3DBBE08A" w14:textId="0D7B4640" w:rsidR="00FB0389" w:rsidRDefault="00ED50F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30" w:history="1">
        <w:r w:rsidR="00FB0389" w:rsidRPr="008735CC">
          <w:rPr>
            <w:rStyle w:val="Hiperhivatkozs"/>
            <w:noProof/>
          </w:rPr>
          <w:t>3.4 Lépéssorrend kiválasztása mozgásirány függvényében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_Toc103721130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18</w:t>
        </w:r>
        <w:r w:rsidR="00FB0389">
          <w:rPr>
            <w:noProof/>
            <w:webHidden/>
          </w:rPr>
          <w:fldChar w:fldCharType="end"/>
        </w:r>
      </w:hyperlink>
    </w:p>
    <w:p w14:paraId="6BA1D264" w14:textId="0DD4ECD2" w:rsidR="00FB0389" w:rsidRDefault="00ED50F0">
      <w:pPr>
        <w:pStyle w:val="TJ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31" w:history="1">
        <w:r w:rsidR="00FB0389" w:rsidRPr="008735CC">
          <w:rPr>
            <w:rStyle w:val="Hiperhivatkozs"/>
            <w:noProof/>
          </w:rPr>
          <w:t>3.4.1 Kritikus szög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_Toc103721131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18</w:t>
        </w:r>
        <w:r w:rsidR="00FB0389">
          <w:rPr>
            <w:noProof/>
            <w:webHidden/>
          </w:rPr>
          <w:fldChar w:fldCharType="end"/>
        </w:r>
      </w:hyperlink>
    </w:p>
    <w:p w14:paraId="3A113260" w14:textId="1096A384" w:rsidR="00FB0389" w:rsidRDefault="00ED50F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32" w:history="1">
        <w:r w:rsidR="00FB0389" w:rsidRPr="008735CC">
          <w:rPr>
            <w:rStyle w:val="Hiperhivatkozs"/>
            <w:noProof/>
          </w:rPr>
          <w:t>3.5 Láb új pozíciójának kiválasztása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_Toc103721132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18</w:t>
        </w:r>
        <w:r w:rsidR="00FB0389">
          <w:rPr>
            <w:noProof/>
            <w:webHidden/>
          </w:rPr>
          <w:fldChar w:fldCharType="end"/>
        </w:r>
      </w:hyperlink>
    </w:p>
    <w:p w14:paraId="40C66404" w14:textId="5F6F085A" w:rsidR="00FB0389" w:rsidRDefault="00ED50F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33" w:history="1">
        <w:r w:rsidR="00FB0389" w:rsidRPr="008735CC">
          <w:rPr>
            <w:rStyle w:val="Hiperhivatkozs"/>
            <w:noProof/>
          </w:rPr>
          <w:t>3.6 A mozgási algoritmus hibái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_Toc103721133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18</w:t>
        </w:r>
        <w:r w:rsidR="00FB0389">
          <w:rPr>
            <w:noProof/>
            <w:webHidden/>
          </w:rPr>
          <w:fldChar w:fldCharType="end"/>
        </w:r>
      </w:hyperlink>
    </w:p>
    <w:p w14:paraId="15F7D0D0" w14:textId="7E5D1A27" w:rsidR="00FB0389" w:rsidRDefault="00ED50F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721134" w:history="1">
        <w:r w:rsidR="00FB0389" w:rsidRPr="008735CC">
          <w:rPr>
            <w:rStyle w:val="Hiperhivatkozs"/>
            <w:noProof/>
          </w:rPr>
          <w:t>4 Szimuláció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_Toc103721134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19</w:t>
        </w:r>
        <w:r w:rsidR="00FB0389">
          <w:rPr>
            <w:noProof/>
            <w:webHidden/>
          </w:rPr>
          <w:fldChar w:fldCharType="end"/>
        </w:r>
      </w:hyperlink>
    </w:p>
    <w:p w14:paraId="5F12697E" w14:textId="62559B2E" w:rsidR="00FB0389" w:rsidRDefault="00ED50F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35" w:history="1">
        <w:r w:rsidR="00FB0389" w:rsidRPr="008735CC">
          <w:rPr>
            <w:rStyle w:val="Hiperhivatkozs"/>
            <w:noProof/>
          </w:rPr>
          <w:t>4.1 Modell betöltése a szimulációba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_Toc103721135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19</w:t>
        </w:r>
        <w:r w:rsidR="00FB0389">
          <w:rPr>
            <w:noProof/>
            <w:webHidden/>
          </w:rPr>
          <w:fldChar w:fldCharType="end"/>
        </w:r>
      </w:hyperlink>
    </w:p>
    <w:p w14:paraId="6065EDE0" w14:textId="3E54F9AF" w:rsidR="00FB0389" w:rsidRDefault="00ED50F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36" w:history="1">
        <w:r w:rsidR="00FB0389" w:rsidRPr="008735CC">
          <w:rPr>
            <w:rStyle w:val="Hiperhivatkozs"/>
            <w:noProof/>
          </w:rPr>
          <w:t>4.2 Algoritmus tervezése szimulációban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_Toc103721136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19</w:t>
        </w:r>
        <w:r w:rsidR="00FB0389">
          <w:rPr>
            <w:noProof/>
            <w:webHidden/>
          </w:rPr>
          <w:fldChar w:fldCharType="end"/>
        </w:r>
      </w:hyperlink>
    </w:p>
    <w:p w14:paraId="416381D1" w14:textId="39076AAE" w:rsidR="00FB0389" w:rsidRDefault="00ED50F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721137" w:history="1">
        <w:r w:rsidR="00FB0389" w:rsidRPr="008735CC">
          <w:rPr>
            <w:rStyle w:val="Hiperhivatkozs"/>
            <w:noProof/>
          </w:rPr>
          <w:t>5 Áttérés fizikai robotra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_Toc103721137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20</w:t>
        </w:r>
        <w:r w:rsidR="00FB0389">
          <w:rPr>
            <w:noProof/>
            <w:webHidden/>
          </w:rPr>
          <w:fldChar w:fldCharType="end"/>
        </w:r>
      </w:hyperlink>
    </w:p>
    <w:p w14:paraId="217807CB" w14:textId="08CF749F" w:rsidR="00FB0389" w:rsidRDefault="00ED50F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721138" w:history="1">
        <w:r w:rsidR="00FB0389" w:rsidRPr="008735CC">
          <w:rPr>
            <w:rStyle w:val="Hiperhivatkozs"/>
            <w:noProof/>
          </w:rPr>
          <w:t>6 Fejlesztési lehetőségek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_Toc103721138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21</w:t>
        </w:r>
        <w:r w:rsidR="00FB0389">
          <w:rPr>
            <w:noProof/>
            <w:webHidden/>
          </w:rPr>
          <w:fldChar w:fldCharType="end"/>
        </w:r>
      </w:hyperlink>
    </w:p>
    <w:p w14:paraId="14CFBA8F" w14:textId="26607835" w:rsidR="00FB0389" w:rsidRDefault="00ED50F0">
      <w:pPr>
        <w:pStyle w:val="TJ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03721139" w:history="1">
        <w:r w:rsidR="00FB0389" w:rsidRPr="008735CC">
          <w:rPr>
            <w:rStyle w:val="Hiperhivatkozs"/>
            <w:noProof/>
          </w:rPr>
          <w:t>6.1 Kanyarodás megvalósítása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_Toc103721139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21</w:t>
        </w:r>
        <w:r w:rsidR="00FB0389">
          <w:rPr>
            <w:noProof/>
            <w:webHidden/>
          </w:rPr>
          <w:fldChar w:fldCharType="end"/>
        </w:r>
      </w:hyperlink>
    </w:p>
    <w:p w14:paraId="0034C231" w14:textId="783B77AA" w:rsidR="00FB0389" w:rsidRDefault="00ED50F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721140" w:history="1">
        <w:r w:rsidR="00FB0389" w:rsidRPr="008735CC">
          <w:rPr>
            <w:rStyle w:val="Hiperhivatkozs"/>
            <w:noProof/>
          </w:rPr>
          <w:t>7 Irodalomjegyzék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_Toc103721140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22</w:t>
        </w:r>
        <w:r w:rsidR="00FB0389">
          <w:rPr>
            <w:noProof/>
            <w:webHidden/>
          </w:rPr>
          <w:fldChar w:fldCharType="end"/>
        </w:r>
      </w:hyperlink>
    </w:p>
    <w:p w14:paraId="030A74CC" w14:textId="7275B0EB" w:rsidR="00FB0389" w:rsidRDefault="00ED50F0">
      <w:pPr>
        <w:pStyle w:val="TJ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hu-HU"/>
        </w:rPr>
      </w:pPr>
      <w:hyperlink w:anchor="_Toc103721141" w:history="1">
        <w:r w:rsidR="00FB0389" w:rsidRPr="008735CC">
          <w:rPr>
            <w:rStyle w:val="Hiperhivatkozs"/>
            <w:noProof/>
          </w:rPr>
          <w:t>Függelék</w:t>
        </w:r>
        <w:r w:rsidR="00FB0389">
          <w:rPr>
            <w:noProof/>
            <w:webHidden/>
          </w:rPr>
          <w:tab/>
        </w:r>
        <w:r w:rsidR="00FB0389">
          <w:rPr>
            <w:noProof/>
            <w:webHidden/>
          </w:rPr>
          <w:fldChar w:fldCharType="begin"/>
        </w:r>
        <w:r w:rsidR="00FB0389">
          <w:rPr>
            <w:noProof/>
            <w:webHidden/>
          </w:rPr>
          <w:instrText xml:space="preserve"> PAGEREF _Toc103721141 \h </w:instrText>
        </w:r>
        <w:r w:rsidR="00FB0389">
          <w:rPr>
            <w:noProof/>
            <w:webHidden/>
          </w:rPr>
        </w:r>
        <w:r w:rsidR="00FB0389">
          <w:rPr>
            <w:noProof/>
            <w:webHidden/>
          </w:rPr>
          <w:fldChar w:fldCharType="separate"/>
        </w:r>
        <w:r w:rsidR="00FB0389">
          <w:rPr>
            <w:noProof/>
            <w:webHidden/>
          </w:rPr>
          <w:t>23</w:t>
        </w:r>
        <w:r w:rsidR="00FB0389">
          <w:rPr>
            <w:noProof/>
            <w:webHidden/>
          </w:rPr>
          <w:fldChar w:fldCharType="end"/>
        </w:r>
      </w:hyperlink>
    </w:p>
    <w:p w14:paraId="45012F29" w14:textId="432F62EB" w:rsidR="00730B3C" w:rsidRDefault="00730B3C">
      <w:r>
        <w:rPr>
          <w:b/>
          <w:bCs/>
        </w:rPr>
        <w:fldChar w:fldCharType="end"/>
      </w:r>
    </w:p>
    <w:p w14:paraId="597B17CD" w14:textId="77777777" w:rsidR="0063585C" w:rsidRPr="00B50CAA" w:rsidRDefault="0063585C" w:rsidP="004967B6">
      <w:pPr>
        <w:pStyle w:val="Kpalrs"/>
      </w:pPr>
    </w:p>
    <w:p w14:paraId="624D007E" w14:textId="77777777" w:rsidR="00681E99" w:rsidRPr="00B50CAA" w:rsidRDefault="00681E99" w:rsidP="00854BDC">
      <w:pPr>
        <w:pStyle w:val="Nyilatkozatcm"/>
      </w:pPr>
      <w:r w:rsidRPr="00B50CAA">
        <w:lastRenderedPageBreak/>
        <w:t>Hallgatói nyilatkozat</w:t>
      </w:r>
    </w:p>
    <w:p w14:paraId="3F18C6A1" w14:textId="124702C4" w:rsidR="00681E99" w:rsidRDefault="00681E99" w:rsidP="005E01E0">
      <w:pPr>
        <w:pStyle w:val="Nyilatkozatszveg"/>
      </w:pPr>
      <w:r w:rsidRPr="00B50CAA">
        <w:t xml:space="preserve">Alulírott </w:t>
      </w:r>
      <w:r w:rsidR="00945B77">
        <w:rPr>
          <w:b/>
          <w:bCs/>
        </w:rPr>
        <w:t>Komáromi Sándor</w:t>
      </w:r>
      <w:r w:rsidRPr="00B50CAA">
        <w:t xml:space="preserve">, szigorló hallgató kijelentem, hogy ezt a </w:t>
      </w:r>
      <w:commentRangeStart w:id="2"/>
      <w:r>
        <w:t>szakdolgozatot</w:t>
      </w:r>
      <w:commentRangeEnd w:id="2"/>
      <w:r w:rsidR="00630A92">
        <w:rPr>
          <w:rStyle w:val="Jegyzethivatkozs"/>
        </w:rPr>
        <w:commentReference w:id="2"/>
      </w:r>
      <w:r w:rsidRPr="00B50CAA">
        <w:t xml:space="preserve"> meg nem engedett segítség nélkül, saját magam készítettem, csak a megadott forrásokat (szakirodalom, eszközök stb.) használtam fel. Minden olyan részt, melyet szó szerint, vagy azonos értelemben</w:t>
      </w:r>
      <w:r>
        <w:t>,</w:t>
      </w:r>
      <w:r w:rsidRPr="00B50CAA">
        <w:t xml:space="preserve"> de átfogalmazva más forrásból átvettem, egyértelműen, a forrás megadásával megjelöltem.</w:t>
      </w:r>
    </w:p>
    <w:p w14:paraId="3488D4B2" w14:textId="77777777" w:rsidR="00681E99" w:rsidRPr="00EE1A1F" w:rsidRDefault="00681E99" w:rsidP="005E01E0">
      <w:pPr>
        <w:pStyle w:val="Nyilatkozatszveg"/>
      </w:pPr>
      <w:r w:rsidRPr="00EE1A1F">
        <w:t>Hozzájárulok, hogy a jel</w:t>
      </w:r>
      <w:r w:rsidR="00630A92">
        <w:t>en munkám alapadatait (szerző</w:t>
      </w:r>
      <w:r w:rsidRPr="00EE1A1F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>
        <w:t>hitelesített</w:t>
      </w:r>
      <w:r w:rsidRPr="00EE1A1F">
        <w:t xml:space="preserve"> felhasználók számára) közzétegye. Kijelentem, hogy a benyújtott munka és annak elektronikus verziója megegyezik.</w:t>
      </w:r>
      <w:r>
        <w:t xml:space="preserve"> Dékáni engedéllyel titkosított diplomatervek esetén a dolgozat szövege csak 3 év </w:t>
      </w:r>
      <w:r w:rsidR="002D7DA9">
        <w:t>eltelte után</w:t>
      </w:r>
      <w:r>
        <w:t xml:space="preserve"> válik hozzáférhetővé.</w:t>
      </w:r>
    </w:p>
    <w:p w14:paraId="00549213" w14:textId="77777777" w:rsidR="00681E99" w:rsidRPr="00B50CAA" w:rsidRDefault="00681E99" w:rsidP="00681E99">
      <w:pPr>
        <w:pStyle w:val="Nyilatkozatkeltezs"/>
      </w:pPr>
      <w:r w:rsidRPr="00B50CAA">
        <w:t xml:space="preserve">Kelt: Budapest, </w:t>
      </w:r>
      <w:commentRangeStart w:id="3"/>
      <w:r w:rsidR="00630A92">
        <w:t>2015. 10. 19</w:t>
      </w:r>
      <w:commentRangeEnd w:id="3"/>
      <w:r w:rsidR="00630A92">
        <w:rPr>
          <w:rStyle w:val="Jegyzethivatkozs"/>
        </w:rPr>
        <w:commentReference w:id="3"/>
      </w:r>
    </w:p>
    <w:p w14:paraId="47749B79" w14:textId="77777777" w:rsidR="00681E99" w:rsidRDefault="005E01E0" w:rsidP="00854BDC">
      <w:pPr>
        <w:pStyle w:val="Nyilatkozatalrs"/>
      </w:pPr>
      <w:r>
        <w:tab/>
      </w:r>
      <w:r w:rsidR="00854BDC">
        <w:t>...</w:t>
      </w:r>
      <w:r>
        <w:t>…………………………………………….</w:t>
      </w:r>
    </w:p>
    <w:p w14:paraId="5F7D501E" w14:textId="77777777" w:rsidR="005E01E0" w:rsidRDefault="00630A92" w:rsidP="00630A92">
      <w:pPr>
        <w:pStyle w:val="Nyilatkozatalrs"/>
        <w:ind w:firstLine="634"/>
      </w:pPr>
      <w:commentRangeStart w:id="4"/>
      <w:r>
        <w:t xml:space="preserve">                         Kővári Bence</w:t>
      </w:r>
      <w:commentRangeEnd w:id="4"/>
      <w:r>
        <w:rPr>
          <w:rStyle w:val="Jegyzethivatkozs"/>
          <w:noProof w:val="0"/>
        </w:rPr>
        <w:commentReference w:id="4"/>
      </w:r>
    </w:p>
    <w:p w14:paraId="65776AFC" w14:textId="77777777" w:rsidR="00854BDC" w:rsidRPr="00B50CAA" w:rsidRDefault="00854BDC" w:rsidP="00854BDC">
      <w:pPr>
        <w:pStyle w:val="Nyilatkozatszveg"/>
      </w:pPr>
    </w:p>
    <w:p w14:paraId="31502874" w14:textId="77777777" w:rsidR="00681E99" w:rsidRPr="00B50CAA" w:rsidRDefault="00681E99" w:rsidP="00267677">
      <w:pPr>
        <w:sectPr w:rsidR="00681E99" w:rsidRPr="00B50CAA" w:rsidSect="00681E99">
          <w:footerReference w:type="default" r:id="rId13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77777777" w:rsidR="0063585C" w:rsidRDefault="0063585C" w:rsidP="00816BCB">
      <w:pPr>
        <w:pStyle w:val="Fejezetcimszmozsnlkl"/>
      </w:pPr>
      <w:bookmarkStart w:id="5" w:name="_Toc103721109"/>
      <w:r w:rsidRPr="00B50CAA">
        <w:lastRenderedPageBreak/>
        <w:t>Összefoglaló</w:t>
      </w:r>
      <w:bookmarkEnd w:id="5"/>
    </w:p>
    <w:p w14:paraId="2E0E5560" w14:textId="77777777" w:rsidR="00630A92" w:rsidRDefault="00630A92" w:rsidP="00630A92">
      <w:commentRangeStart w:id="6"/>
      <w:r>
        <w:t xml:space="preserve">A szakdolgozat, vagy diplomaterv elkészítése minden egyetemi hallgató életében egy fontos mérföldkő. Lehetőséget ad arra, hogy az egyetemi évei során megtanultakat kamatoztassa és eredményeit szélesebb közönség előtt bemutassa, s mérnöki rátermettségét bizonyítsa. </w:t>
      </w:r>
      <w:r w:rsidR="0003623B">
        <w:t>Fontos azonban, hogy a dolgozat elkészítésének folyamata számos csapdát is rejt magában</w:t>
      </w:r>
      <w:commentRangeEnd w:id="6"/>
      <w:r w:rsidR="005334AD">
        <w:rPr>
          <w:rStyle w:val="Jegyzethivatkozs"/>
        </w:rPr>
        <w:commentReference w:id="6"/>
      </w:r>
      <w:r w:rsidR="0003623B">
        <w:t xml:space="preserve">. </w:t>
      </w:r>
      <w:commentRangeStart w:id="7"/>
      <w:r w:rsidR="0003623B">
        <w:t xml:space="preserve">Rossz időgazdálkodás, hiányos szövegszerkesztési ismeretek, illetve a dolgozat készítéséhez nélkülözhetetlen „műfaji” szabályok ismeretének hiánya könnyen oda vezethetnek, hogy egy egyébként jelentős időbefektetéssel készült kiemelkedő szoftver is csak gyengébb minősítést kapjon a gyenge minőségű dolgozat miatt. </w:t>
      </w:r>
      <w:commentRangeEnd w:id="7"/>
      <w:r w:rsidR="005334AD">
        <w:rPr>
          <w:rStyle w:val="Jegyzethivatkozs"/>
        </w:rPr>
        <w:commentReference w:id="7"/>
      </w:r>
    </w:p>
    <w:p w14:paraId="76EE1937" w14:textId="77777777" w:rsidR="0003623B" w:rsidRDefault="0003623B" w:rsidP="00630A92">
      <w:commentRangeStart w:id="8"/>
      <w:r>
        <w:t xml:space="preserve">E dokumentum – amellett, hogy egy általános szerkesztési keretet ad a dolgozatodnak – összefoglalja a szakdolgozat/diplomaterv írás írott és íratlan szabályait. Összeszedjük a Word kezelésének legfontosabb részeit (címsorok, ábrák, irodalomjegyzék stb.), a dolgozat felépítésének általános tartalmi és szerkezeti irányelveit. </w:t>
      </w:r>
      <w:r w:rsidR="005334AD">
        <w:t>Bár mindenkire igazítható sablon természetesen nem létezik, megadjuk azokat az általános arányokat, oldalszámokat</w:t>
      </w:r>
      <w:commentRangeEnd w:id="8"/>
      <w:r w:rsidR="005334AD">
        <w:rPr>
          <w:rStyle w:val="Jegyzethivatkozs"/>
        </w:rPr>
        <w:commentReference w:id="8"/>
      </w:r>
      <w:r w:rsidR="005334AD">
        <w:t>,</w:t>
      </w:r>
      <w:commentRangeStart w:id="9"/>
      <w:r w:rsidR="005334AD">
        <w:t xml:space="preserve"> amelyek betartásával jó eséllyel készíthetsz egy színvonalas dolgozatot. A részletes és pontokba szedett elvárás-lista nem csupán a dolgozat írásakor, de akár más dolgozatok értékelésekor is kiváló támpontként szolgálhat.</w:t>
      </w:r>
      <w:commentRangeEnd w:id="9"/>
      <w:r w:rsidR="005334AD">
        <w:rPr>
          <w:rStyle w:val="Jegyzethivatkozs"/>
        </w:rPr>
        <w:commentReference w:id="9"/>
      </w:r>
    </w:p>
    <w:p w14:paraId="274A4EEA" w14:textId="77777777" w:rsidR="005334AD" w:rsidRPr="00D23BFC" w:rsidRDefault="005334AD" w:rsidP="00630A92">
      <w:commentRangeStart w:id="10"/>
      <w:r>
        <w:t>Az itt átadott ismeretek és szemléletmód nem csupán az aktuális feladatod leküzdésében segíthet, de hosszútávon is számos praktikus fogással bővítheti a szövegszerkesztési és dokumentumkészítési eszköztáradat.</w:t>
      </w:r>
      <w:commentRangeEnd w:id="10"/>
      <w:r>
        <w:rPr>
          <w:rStyle w:val="Jegyzethivatkozs"/>
        </w:rPr>
        <w:commentReference w:id="10"/>
      </w:r>
    </w:p>
    <w:p w14:paraId="68C22B44" w14:textId="77777777" w:rsidR="0063585C" w:rsidRDefault="0063585C" w:rsidP="00816BCB">
      <w:pPr>
        <w:pStyle w:val="Fejezetcimszmozsnlkl"/>
      </w:pPr>
      <w:bookmarkStart w:id="11" w:name="_Toc103721110"/>
      <w:r w:rsidRPr="00B50CAA">
        <w:lastRenderedPageBreak/>
        <w:t>Abstract</w:t>
      </w:r>
      <w:bookmarkEnd w:id="11"/>
    </w:p>
    <w:p w14:paraId="7C02BBBF" w14:textId="77777777" w:rsidR="005334AD" w:rsidRDefault="00692605" w:rsidP="005334AD">
      <w:r>
        <w:t>Ide jön a</w:t>
      </w:r>
      <w:r w:rsidR="000A7483">
        <w:t xml:space="preserve"> ½-</w:t>
      </w:r>
      <w:r w:rsidR="00D23BFC">
        <w:t>1 oldalas a</w:t>
      </w:r>
      <w:r>
        <w:t>ngol nyelvű összefoglaló</w:t>
      </w:r>
      <w:r w:rsidR="000A7483">
        <w:t>, amelynek szövege a</w:t>
      </w:r>
      <w:r w:rsidR="002D0621">
        <w:t xml:space="preserve"> Diplomaterv</w:t>
      </w:r>
      <w:r w:rsidR="000A7483">
        <w:t xml:space="preserve"> Portálra külön is feltöltésre kerül</w:t>
      </w:r>
      <w:r>
        <w:t>.</w:t>
      </w:r>
      <w:r w:rsidR="005334AD">
        <w:t xml:space="preserve"> Ez a magyar nyelvű összefoglaló angolra fordított változata.</w:t>
      </w:r>
    </w:p>
    <w:p w14:paraId="0FE98BBF" w14:textId="70B4A642" w:rsidR="001A57BC" w:rsidRDefault="003F5425" w:rsidP="006A1B7F">
      <w:pPr>
        <w:pStyle w:val="Cmsor1"/>
      </w:pPr>
      <w:bookmarkStart w:id="12" w:name="_Toc332797397"/>
      <w:bookmarkStart w:id="13" w:name="_Toc103721111"/>
      <w:r>
        <w:lastRenderedPageBreak/>
        <w:t>Bevezetés</w:t>
      </w:r>
      <w:bookmarkEnd w:id="12"/>
      <w:bookmarkEnd w:id="13"/>
    </w:p>
    <w:p w14:paraId="5D5B2C68" w14:textId="68F751F5" w:rsidR="00E6174E" w:rsidRDefault="00C20F27" w:rsidP="00E6174E">
      <w:r>
        <w:t xml:space="preserve">Manapság </w:t>
      </w:r>
      <w:r w:rsidR="00442BA8">
        <w:t>egyre inkább előtérbe kerül azon robotok használata, melyek felderítési</w:t>
      </w:r>
      <w:r w:rsidR="00435744">
        <w:t>, felfedezési</w:t>
      </w:r>
      <w:r w:rsidR="00442BA8">
        <w:t xml:space="preserve"> </w:t>
      </w:r>
      <w:r w:rsidR="00435744">
        <w:t xml:space="preserve">feladatokat látnak el. </w:t>
      </w:r>
      <w:r w:rsidR="005543F7">
        <w:t>E</w:t>
      </w:r>
      <w:r w:rsidR="00380372">
        <w:t>gy ilyen robotnak a talaj minőségétől függetlenül is képesnek kell lennie</w:t>
      </w:r>
      <w:r w:rsidR="005543F7">
        <w:t xml:space="preserve"> a problémamentes mozgásra</w:t>
      </w:r>
      <w:r w:rsidR="00E31280">
        <w:t xml:space="preserve">. </w:t>
      </w:r>
      <w:r w:rsidR="005543F7">
        <w:t xml:space="preserve">Ebből kiindulva a </w:t>
      </w:r>
      <w:r w:rsidR="0010640A">
        <w:t>teljességre való törekvés nélkül elmondhatjuk, hogy a legtöbb ilyen robot</w:t>
      </w:r>
      <w:r w:rsidR="005543F7">
        <w:t xml:space="preserve"> nem kerekek segítségével mozog, hanem lábakon jár, melyek alkalmasak a talaj egyenetlenségének kikompenzálására. Egy felderítő robotnak </w:t>
      </w:r>
      <w:r w:rsidR="002916D5">
        <w:t xml:space="preserve">alkalmasnak kell lennie több irányú mozgásra, hiszen elképzelhető olyan eset, hogy </w:t>
      </w:r>
      <w:r w:rsidR="005C529C">
        <w:t xml:space="preserve">a robot mozgási iránya különbözik annak nézési irányától. </w:t>
      </w:r>
      <w:r w:rsidR="0010640A">
        <w:t xml:space="preserve">Egy felderítésre alkalmas robot esetében nagyon fontos a külvilágról szóló információk gyűjtése, a robotnak fel kell tudnia ismerni a </w:t>
      </w:r>
      <w:r w:rsidR="009C03D0">
        <w:t>körülötte lévő tér határait, illetve a saját mozgását ebben a térben.</w:t>
      </w:r>
    </w:p>
    <w:p w14:paraId="731025A1" w14:textId="10ABD3F4" w:rsidR="0004304E" w:rsidRPr="00E6174E" w:rsidRDefault="0004304E" w:rsidP="00E6174E">
      <w:r>
        <w:t>A szakdolgozatom során két másik hallgató munkáját folytattam, elsődleges feladatom az önálló laboratórium során</w:t>
      </w:r>
      <w:r w:rsidR="00AA6D9C">
        <w:t xml:space="preserve"> tervezett robot</w:t>
      </w:r>
      <w:r w:rsidR="00651157">
        <w:t xml:space="preserve"> 3D nyomtatással készített alkatrészek</w:t>
      </w:r>
      <w:r w:rsidR="00AA6D9C">
        <w:t xml:space="preserve"> </w:t>
      </w:r>
      <w:r w:rsidR="00651157">
        <w:t>legyártása, összeszerelése,</w:t>
      </w:r>
      <w:r w:rsidR="003E63A0">
        <w:t xml:space="preserve"> </w:t>
      </w:r>
      <w:r w:rsidR="00651157">
        <w:t>valamint</w:t>
      </w:r>
      <w:r w:rsidR="003E63A0">
        <w:t xml:space="preserve"> új járási algoritmus készítése, mely megvalósítja a fent említett többirányú mozgást.</w:t>
      </w:r>
      <w:r w:rsidR="00651157">
        <w:t xml:space="preserve"> </w:t>
      </w:r>
      <w:commentRangeStart w:id="14"/>
      <w:r w:rsidR="002B66D7">
        <w:t>Továbbá a robot integrálása rosba</w:t>
      </w:r>
      <w:commentRangeEnd w:id="14"/>
      <w:r w:rsidR="002B66D7">
        <w:rPr>
          <w:rStyle w:val="Jegyzethivatkozs"/>
        </w:rPr>
        <w:commentReference w:id="14"/>
      </w:r>
      <w:r w:rsidR="002B66D7">
        <w:t>.</w:t>
      </w:r>
    </w:p>
    <w:p w14:paraId="30381D09" w14:textId="0DC38A7E" w:rsidR="009B2EED" w:rsidRDefault="004E1053" w:rsidP="009B2EED">
      <w:pPr>
        <w:pStyle w:val="Cmsor2"/>
      </w:pPr>
      <w:bookmarkStart w:id="15" w:name="_Ref103596470"/>
      <w:bookmarkStart w:id="16" w:name="_Ref103596983"/>
      <w:bookmarkStart w:id="17" w:name="_Toc103721112"/>
      <w:r>
        <w:t>Pókszerű járó robot</w:t>
      </w:r>
      <w:bookmarkEnd w:id="15"/>
      <w:bookmarkEnd w:id="16"/>
      <w:bookmarkEnd w:id="17"/>
    </w:p>
    <w:p w14:paraId="5D29C46D" w14:textId="4E3DA906" w:rsidR="00D802EA" w:rsidRDefault="008E0C7B" w:rsidP="00D802EA">
      <w:commentRangeStart w:id="18"/>
      <w:r>
        <w:t xml:space="preserve">A robot készítése </w:t>
      </w:r>
      <w:bookmarkStart w:id="19" w:name="_Hlk103601223"/>
      <w:r>
        <w:t>Babits Mátyás</w:t>
      </w:r>
      <w:bookmarkEnd w:id="19"/>
      <w:r>
        <w:t xml:space="preserve"> munkájával kezdődött</w:t>
      </w:r>
      <w:r w:rsidR="00187734">
        <w:t xml:space="preserve">, Aki négylábú robotot alkotott meg, mely első jellegre pókszerű volt. A robot négy lába egyenként </w:t>
      </w:r>
      <w:r w:rsidR="003C0226">
        <w:t>három</w:t>
      </w:r>
      <w:r w:rsidR="00187734">
        <w:t xml:space="preserve"> </w:t>
      </w:r>
      <w:r w:rsidR="003C0226">
        <w:t>csuklóból álltak</w:t>
      </w:r>
      <w:r w:rsidR="00187734">
        <w:t xml:space="preserve">, olyan </w:t>
      </w:r>
      <w:r w:rsidR="003C0226">
        <w:t>elrendezésben,</w:t>
      </w:r>
      <w:r w:rsidR="00187734">
        <w:t xml:space="preserve"> mint a pókok, rákok, vagy hangyák</w:t>
      </w:r>
      <w:r w:rsidR="003C0226">
        <w:t xml:space="preserve"> lábai</w:t>
      </w:r>
      <w:r w:rsidR="00187734">
        <w:t xml:space="preserve">. A </w:t>
      </w:r>
      <w:r w:rsidR="003C0226">
        <w:t>robot minden alkatrésze 3D nyomtatással készült. Lábanként három hajlási pont biztosítja, az elegendő szabadsági fokot ahhoz, hogy egy láb minden pozíciót fel tudjon venni</w:t>
      </w:r>
      <w:r w:rsidR="00D802EA">
        <w:t>,</w:t>
      </w:r>
      <w:r w:rsidR="003C0226">
        <w:t xml:space="preserve"> a</w:t>
      </w:r>
      <w:r w:rsidR="00D802EA">
        <w:t>melyet a járási algoritmus megkövetel. A Mátyás által készített robot rendelkezett egy alap programmal, mely be tudta mutatni a robot járási képességeit, kezelte a szervomotorok állását</w:t>
      </w:r>
      <w:r w:rsidR="00D37464">
        <w:t>,</w:t>
      </w:r>
      <w:r w:rsidR="00D802EA">
        <w:t xml:space="preserve"> valamint kiszámolta a lábak végpontjából inverz kinematikai modellel a szervomotorok szögét. </w:t>
      </w:r>
      <w:r w:rsidR="009C1E8C">
        <w:t>A robot mozgása limitált volt, tudott előre menni, valamint forogni jobbra és balra.</w:t>
      </w:r>
      <w:commentRangeEnd w:id="18"/>
      <w:r w:rsidR="00C015EA">
        <w:rPr>
          <w:rStyle w:val="Jegyzethivatkozs"/>
        </w:rPr>
        <w:commentReference w:id="18"/>
      </w:r>
    </w:p>
    <w:p w14:paraId="1635625C" w14:textId="77777777" w:rsidR="00651157" w:rsidRDefault="00651157" w:rsidP="00651157">
      <w:pPr>
        <w:pStyle w:val="Kp"/>
      </w:pPr>
      <w:r>
        <w:rPr>
          <w:noProof/>
        </w:rPr>
        <w:lastRenderedPageBreak/>
        <w:drawing>
          <wp:inline distT="0" distB="0" distL="0" distR="0" wp14:anchorId="56B73066" wp14:editId="016BFE49">
            <wp:extent cx="5398770" cy="4050030"/>
            <wp:effectExtent l="0" t="0" r="0" b="762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18E2" w14:textId="25A08758" w:rsidR="00D37464" w:rsidRPr="00651157" w:rsidRDefault="00651157" w:rsidP="00651157">
      <w:pPr>
        <w:pStyle w:val="Kpalrs"/>
      </w:pPr>
      <w:fldSimple w:instr=" SEQ ábra \* ARABIC ">
        <w:r w:rsidR="00FB0389">
          <w:rPr>
            <w:noProof/>
          </w:rPr>
          <w:t>1</w:t>
        </w:r>
      </w:fldSimple>
      <w:r>
        <w:t>. ábra: Babits Mátyás által készített pókszerű robot.</w:t>
      </w:r>
    </w:p>
    <w:p w14:paraId="0B1B46E3" w14:textId="77777777" w:rsidR="005304D3" w:rsidRDefault="009A7F40" w:rsidP="005304D3">
      <w:commentRangeStart w:id="20"/>
      <w:r>
        <w:t xml:space="preserve">Mátyás után </w:t>
      </w:r>
      <w:r w:rsidRPr="009A7F40">
        <w:t>Massár Lóránt Mátyás</w:t>
      </w:r>
      <w:r>
        <w:t xml:space="preserve"> fejlesztette tovább a robotot, akinek elsődleges fókusza a robot okosítása volt, szenzorokkal szerelte fel, melyek </w:t>
      </w:r>
      <w:r w:rsidR="00A72BAB">
        <w:t>térképezési</w:t>
      </w:r>
      <w:r>
        <w:t xml:space="preserve"> </w:t>
      </w:r>
      <w:r w:rsidR="00A72BAB">
        <w:t xml:space="preserve">és kommunikációs </w:t>
      </w:r>
      <w:r>
        <w:t>feladatot láttak el.</w:t>
      </w:r>
      <w:r w:rsidR="00CD07C1">
        <w:t xml:space="preserve"> </w:t>
      </w:r>
      <w:r w:rsidR="00E518DF">
        <w:t xml:space="preserve">Az okosítás jegyében Lóránt </w:t>
      </w:r>
      <w:r w:rsidR="00DD48C8">
        <w:t xml:space="preserve">felszerelte a robotot egy </w:t>
      </w:r>
      <w:r w:rsidR="00DD48C8" w:rsidRPr="00DD48C8">
        <w:t>Light Detection and Ranging</w:t>
      </w:r>
      <w:r w:rsidR="00DD48C8">
        <w:t xml:space="preserve"> (LIDAR) egységgel, illetve egy Internal Measurement Unit (IMU) egységgel. Előbbi egy olyan lézer alapú távolságérzékelő, mely </w:t>
      </w:r>
      <w:r w:rsidR="006A5031">
        <w:t xml:space="preserve">360°-ban meghatározza a robottól a külvilág távolságát, míg utóbbi a robot térbeli mozgásáról és elhelyezkedéséről </w:t>
      </w:r>
      <w:r w:rsidR="006F7D85">
        <w:t>biztosít</w:t>
      </w:r>
      <w:r w:rsidR="006A5031">
        <w:t xml:space="preserve"> pontos információkat.</w:t>
      </w:r>
      <w:r w:rsidR="006F7D85">
        <w:t xml:space="preserve"> Lóránt továbbá felszerelte a robotot egy ESP-01 wifi modullal a távoli vezérlés megvalósítása érdekében.</w:t>
      </w:r>
      <w:r w:rsidR="00257980">
        <w:t xml:space="preserve"> megvalósította a robot ROS rendszerbe való integrálását, ROSSerial node segítségével kiépítette a robottal való kommunikációt, míg az RVIZ és hector_slam nodeok segítségével létrehozta a feltérképező algoritmust.</w:t>
      </w:r>
      <w:commentRangeEnd w:id="20"/>
      <w:r w:rsidR="00FA023A">
        <w:rPr>
          <w:rStyle w:val="Jegyzethivatkozs"/>
        </w:rPr>
        <w:commentReference w:id="20"/>
      </w:r>
    </w:p>
    <w:p w14:paraId="1D7840F0" w14:textId="40A81430" w:rsidR="006B5FB9" w:rsidRDefault="006B5FB9" w:rsidP="005304D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568AB7E" wp14:editId="3251396E">
            <wp:extent cx="2473325" cy="4394200"/>
            <wp:effectExtent l="0" t="0" r="3175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439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18D7" w14:textId="74039861" w:rsidR="006B5FB9" w:rsidRPr="00E6174E" w:rsidRDefault="00B077EA" w:rsidP="004967B6">
      <w:pPr>
        <w:pStyle w:val="Kpalrs"/>
      </w:pPr>
      <w:fldSimple w:instr=" SEQ ábra \* ARABIC ">
        <w:r w:rsidR="00FB0389">
          <w:rPr>
            <w:noProof/>
          </w:rPr>
          <w:t>2</w:t>
        </w:r>
      </w:fldSimple>
      <w:r w:rsidR="006B5FB9">
        <w:t>. ábra: Massár Lóránt Mátyás által készített pókszerű robot.</w:t>
      </w:r>
    </w:p>
    <w:p w14:paraId="36C205E4" w14:textId="4AABDAAB" w:rsidR="00787D50" w:rsidRDefault="00787D50" w:rsidP="00787D50">
      <w:pPr>
        <w:pStyle w:val="Cmsor2"/>
      </w:pPr>
      <w:bookmarkStart w:id="21" w:name="_Toc103721113"/>
      <w:r>
        <w:t>Új mechanikai modell</w:t>
      </w:r>
      <w:bookmarkEnd w:id="21"/>
    </w:p>
    <w:p w14:paraId="530EA874" w14:textId="7F194450" w:rsidR="00C05A5A" w:rsidRDefault="00C05A5A" w:rsidP="00E6174E">
      <w:r>
        <w:t>Az önálló laboratóriumomon kezdetekor, mikor kézhez kaptam a Lóránt által készített robotot, elsődleges</w:t>
      </w:r>
      <w:r w:rsidR="00076797">
        <w:t xml:space="preserve">en a robot mechanikai hibái voltak problémák, több helyen el volt törve. Ezért mechanikailag teljesen újra terveztem a robotot, erősebb illesztéseket használtam a csuklóknál, valamint a szerelhetőség megtartása érdekében réz betéteket használtam a csavaroknál. A </w:t>
      </w:r>
      <w:r w:rsidR="00E83CF3">
        <w:t xml:space="preserve">szervo karok rögzítését jobban megerősítettem, új szervomotorokat választottam a robothoz és mechanikai lehetőséget adtam a robot továbbfejlesztésére, két lábbal kiegészíthetővé tettem azt. Az újra tervezés során fontos célkitűzésem volt, hogy a robot lábainak </w:t>
      </w:r>
      <w:r w:rsidR="00565173">
        <w:t>kinematikai kialakításához ne</w:t>
      </w:r>
      <w:r w:rsidR="00631385">
        <w:t xml:space="preserve"> nyúljak</w:t>
      </w:r>
      <w:r w:rsidR="00565173">
        <w:t xml:space="preserve">, azaz a robot járásának </w:t>
      </w:r>
      <w:r w:rsidR="00631385">
        <w:t>modellje ugyanolyan maradjon, csak paraméterei változzanak.</w:t>
      </w:r>
    </w:p>
    <w:p w14:paraId="075EBFA8" w14:textId="4B7A904E" w:rsidR="00631385" w:rsidRDefault="00631385" w:rsidP="00E6174E">
      <w:r>
        <w:t>Az önálló laboratóriumom során a robot összeszerelésére nem maradt időm csak annak megtervezésére, mely</w:t>
      </w:r>
      <w:r w:rsidR="00046992">
        <w:t>et</w:t>
      </w:r>
      <w:r>
        <w:t xml:space="preserve"> a</w:t>
      </w:r>
      <w:r w:rsidR="00046992">
        <w:t xml:space="preserve"> </w:t>
      </w:r>
      <w:r w:rsidR="00046992">
        <w:fldChar w:fldCharType="begin"/>
      </w:r>
      <w:r w:rsidR="00046992">
        <w:instrText xml:space="preserve"> REF _Ref103555643 \h </w:instrText>
      </w:r>
      <w:r w:rsidR="00046992">
        <w:fldChar w:fldCharType="separate"/>
      </w:r>
      <w:r w:rsidR="00FB0389">
        <w:rPr>
          <w:noProof/>
        </w:rPr>
        <w:t>3</w:t>
      </w:r>
      <w:r w:rsidR="00FB0389">
        <w:t>. ábra</w:t>
      </w:r>
      <w:r w:rsidR="00046992">
        <w:fldChar w:fldCharType="end"/>
      </w:r>
      <w:r>
        <w:t xml:space="preserve"> </w:t>
      </w:r>
      <w:r w:rsidR="00046992">
        <w:t>mutat</w:t>
      </w:r>
      <w:r>
        <w:t>. Ezen kívül kiválasztottam</w:t>
      </w:r>
      <w:r w:rsidR="004967B6">
        <w:t xml:space="preserve"> a robot új meghajtó motorját, valamint az inverz kinematikai modell paramétereit, melyet az </w:t>
      </w:r>
      <w:r w:rsidR="004967B6">
        <w:fldChar w:fldCharType="begin"/>
      </w:r>
      <w:r w:rsidR="004967B6">
        <w:instrText xml:space="preserve"> REF _Ref103164378 \r \h </w:instrText>
      </w:r>
      <w:r w:rsidR="004967B6">
        <w:fldChar w:fldCharType="separate"/>
      </w:r>
      <w:r w:rsidR="00FB0389">
        <w:t>2.1</w:t>
      </w:r>
      <w:r w:rsidR="004967B6">
        <w:fldChar w:fldCharType="end"/>
      </w:r>
      <w:r w:rsidR="004967B6">
        <w:t xml:space="preserve"> pont tárgyal részletesebben.</w:t>
      </w:r>
    </w:p>
    <w:p w14:paraId="101E096A" w14:textId="77777777" w:rsidR="004967B6" w:rsidRDefault="004967B6" w:rsidP="004967B6">
      <w:pPr>
        <w:pStyle w:val="Kp"/>
      </w:pPr>
      <w:r>
        <w:rPr>
          <w:noProof/>
        </w:rPr>
        <w:lastRenderedPageBreak/>
        <w:drawing>
          <wp:inline distT="0" distB="0" distL="0" distR="0" wp14:anchorId="73A33845" wp14:editId="24B3C3E4">
            <wp:extent cx="5391150" cy="2641600"/>
            <wp:effectExtent l="0" t="0" r="0" b="635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2" w:name="_Ref103555643"/>
    <w:p w14:paraId="6790B851" w14:textId="5AA597B1" w:rsidR="004967B6" w:rsidRPr="004967B6" w:rsidRDefault="004967B6" w:rsidP="004967B6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FB0389">
        <w:rPr>
          <w:noProof/>
        </w:rPr>
        <w:t>3</w:t>
      </w:r>
      <w:r>
        <w:fldChar w:fldCharType="end"/>
      </w:r>
      <w:r>
        <w:t>. ábra</w:t>
      </w:r>
      <w:bookmarkEnd w:id="22"/>
      <w:r>
        <w:t>: Önálló laborom alatt tervezett robot</w:t>
      </w:r>
      <w:r w:rsidR="000C08AA">
        <w:t xml:space="preserve"> 3D-s terve.</w:t>
      </w:r>
    </w:p>
    <w:p w14:paraId="04CB4FAE" w14:textId="325694D0" w:rsidR="000F4BAD" w:rsidRDefault="004E1053" w:rsidP="000F4BAD">
      <w:pPr>
        <w:pStyle w:val="Cmsor2"/>
      </w:pPr>
      <w:bookmarkStart w:id="23" w:name="_Toc103721114"/>
      <w:r>
        <w:t>Célkitűzések</w:t>
      </w:r>
      <w:bookmarkEnd w:id="23"/>
    </w:p>
    <w:p w14:paraId="27F508A9" w14:textId="4894500B" w:rsidR="00E6174E" w:rsidRDefault="00BC5A30" w:rsidP="00E6174E">
      <w:r>
        <w:t>Célom az volt, hogy a robotot elődjeim munkájának megtartásával tudjam tovább fejleszteni, kiegészíteni. Elkészítsem a</w:t>
      </w:r>
      <w:r w:rsidR="0055762C">
        <w:t xml:space="preserve"> robot új </w:t>
      </w:r>
      <w:r>
        <w:t>mechanikai</w:t>
      </w:r>
      <w:r w:rsidR="0055762C">
        <w:t xml:space="preserve"> vázát</w:t>
      </w:r>
      <w:r>
        <w:t>, valamint új járási algoritmus</w:t>
      </w:r>
      <w:r w:rsidR="0055762C">
        <w:t>t tervezzek, mely alkalmas többirányú mozgásra.</w:t>
      </w:r>
      <w:r w:rsidR="006D4B0E">
        <w:t xml:space="preserve"> Szeretném</w:t>
      </w:r>
      <w:r w:rsidR="0023727C">
        <w:t xml:space="preserve"> Lóránt munkáját</w:t>
      </w:r>
      <w:r w:rsidR="004B758E">
        <w:t xml:space="preserve">, melyet az </w:t>
      </w:r>
      <w:r w:rsidR="004B758E">
        <w:fldChar w:fldCharType="begin"/>
      </w:r>
      <w:r w:rsidR="004B758E">
        <w:instrText xml:space="preserve"> REF _Ref103596983 \r \h </w:instrText>
      </w:r>
      <w:r w:rsidR="004B758E">
        <w:fldChar w:fldCharType="separate"/>
      </w:r>
      <w:r w:rsidR="00FB0389">
        <w:t>1.1</w:t>
      </w:r>
      <w:r w:rsidR="004B758E">
        <w:fldChar w:fldCharType="end"/>
      </w:r>
      <w:r w:rsidR="004B758E">
        <w:t xml:space="preserve"> pontban összefoglalok,</w:t>
      </w:r>
      <w:r w:rsidR="0023727C">
        <w:t xml:space="preserve"> újra működésbe hozni, az általam tervezett </w:t>
      </w:r>
      <w:r w:rsidR="00207585">
        <w:t>roboton.</w:t>
      </w:r>
      <w:r w:rsidR="004B758E">
        <w:t xml:space="preserve"> Annak</w:t>
      </w:r>
      <w:r w:rsidR="007D0736">
        <w:t xml:space="preserve"> érdekében, hogy a fent említett céljaimat meg tudjam valósítani megfogalmaztam a következő követelményeket:</w:t>
      </w:r>
    </w:p>
    <w:p w14:paraId="524D0973" w14:textId="53A6C3FB" w:rsidR="007D0736" w:rsidRDefault="007D0736" w:rsidP="007D0736">
      <w:pPr>
        <w:pStyle w:val="Listaszerbekezds"/>
        <w:numPr>
          <w:ilvl w:val="0"/>
          <w:numId w:val="28"/>
        </w:numPr>
      </w:pPr>
      <w:commentRangeStart w:id="24"/>
      <w:r>
        <w:t>Készüljön el a robot mechanikai megvalósítása, a terv kritikus részeit teszteljem le.</w:t>
      </w:r>
    </w:p>
    <w:p w14:paraId="3FB95212" w14:textId="653F1E9A" w:rsidR="007D0736" w:rsidRDefault="00D3212C" w:rsidP="007D0736">
      <w:pPr>
        <w:pStyle w:val="Listaszerbekezds"/>
        <w:numPr>
          <w:ilvl w:val="0"/>
          <w:numId w:val="28"/>
        </w:numPr>
      </w:pPr>
      <w:r>
        <w:t>A robot alkalmas legyen bármilyen irányú mozgás megvalósítására, függetlenül annak nézési irányától.</w:t>
      </w:r>
    </w:p>
    <w:p w14:paraId="5B44047D" w14:textId="1CD01982" w:rsidR="00D3212C" w:rsidRDefault="00D3212C" w:rsidP="007D0736">
      <w:pPr>
        <w:pStyle w:val="Listaszerbekezds"/>
        <w:numPr>
          <w:ilvl w:val="0"/>
          <w:numId w:val="28"/>
        </w:numPr>
      </w:pPr>
      <w:r>
        <w:t xml:space="preserve">A robot </w:t>
      </w:r>
      <w:r w:rsidR="00F02ADC">
        <w:t>újra integrálható legyen egy ROS alapú rendszerbe.</w:t>
      </w:r>
      <w:commentRangeEnd w:id="24"/>
      <w:r w:rsidR="00336F8E">
        <w:rPr>
          <w:rStyle w:val="Jegyzethivatkozs"/>
        </w:rPr>
        <w:commentReference w:id="24"/>
      </w:r>
    </w:p>
    <w:p w14:paraId="766F475F" w14:textId="709BB933" w:rsidR="00336F8E" w:rsidRPr="00E6174E" w:rsidRDefault="00336F8E" w:rsidP="00336F8E">
      <w:r>
        <w:t xml:space="preserve">A fentebb megfogalmazott céljaim eléréséhez először tesztelnem kell a robot tervének szerkezeti paramétereit és összeszerelhetőségét. A </w:t>
      </w:r>
      <w:r w:rsidR="0051604A">
        <w:t xml:space="preserve">robot összeszerelésének befejezése elött a járási algoritmust tesztelnem kell egy </w:t>
      </w:r>
      <w:r w:rsidR="0051604A" w:rsidRPr="0051604A">
        <w:t>Babits Mátyás</w:t>
      </w:r>
      <w:r w:rsidR="0051604A">
        <w:t xml:space="preserve"> által készített szimulációban. Továbbá ki kell egészítenem a robot beágyazott kódját, hogy alkalmas legyen az új motorok használatára és a változott mechanikai paraméterek feldolgozására. Végül </w:t>
      </w:r>
      <w:r w:rsidR="0040715F">
        <w:t xml:space="preserve">újra </w:t>
      </w:r>
      <w:r w:rsidR="0051604A">
        <w:t xml:space="preserve">integrálnom kell </w:t>
      </w:r>
      <w:r w:rsidR="0040715F">
        <w:t>a robot rendszerét a ROS környezetbe.</w:t>
      </w:r>
    </w:p>
    <w:p w14:paraId="1DA25433" w14:textId="5633DF78" w:rsidR="000F6905" w:rsidRDefault="000F6905" w:rsidP="000F6905">
      <w:pPr>
        <w:pStyle w:val="Cmsor1"/>
      </w:pPr>
      <w:bookmarkStart w:id="25" w:name="_Toc103721115"/>
      <w:r>
        <w:lastRenderedPageBreak/>
        <w:t>Nyomtatás</w:t>
      </w:r>
      <w:r w:rsidR="0051187E">
        <w:t>, tesztelés,</w:t>
      </w:r>
      <w:r>
        <w:t xml:space="preserve"> összeszerelés</w:t>
      </w:r>
      <w:bookmarkEnd w:id="25"/>
    </w:p>
    <w:p w14:paraId="1F10F0B6" w14:textId="277B2A9D" w:rsidR="000C08AA" w:rsidRPr="000C08AA" w:rsidRDefault="000C08AA" w:rsidP="000C08AA">
      <w:r>
        <w:t>Szakdolgozatom megkezdésekor el</w:t>
      </w:r>
      <w:r w:rsidR="001C1124">
        <w:t>őször</w:t>
      </w:r>
      <w:r>
        <w:t xml:space="preserve"> a </w:t>
      </w:r>
      <w:r w:rsidR="00C015EA">
        <w:t>robot legyártásával</w:t>
      </w:r>
      <w:r w:rsidR="001C1124">
        <w:t>,</w:t>
      </w:r>
      <w:r w:rsidR="00C015EA">
        <w:t xml:space="preserve"> illetve összeszerelésével foglalkoztam</w:t>
      </w:r>
      <w:r w:rsidR="00D00E94">
        <w:t>. A végleges gyártás elött teszt elemeken próbáltam ki az összeszerelhetőségét</w:t>
      </w:r>
      <w:r w:rsidR="00D536A4">
        <w:t xml:space="preserve">, kijavítottam a felmerülő hibákat a tervben. A </w:t>
      </w:r>
      <w:r w:rsidR="00D536A4">
        <w:fldChar w:fldCharType="begin"/>
      </w:r>
      <w:r w:rsidR="00D536A4">
        <w:instrText xml:space="preserve"> REF _Ref103164378 \r \h </w:instrText>
      </w:r>
      <w:r w:rsidR="00D536A4">
        <w:fldChar w:fldCharType="separate"/>
      </w:r>
      <w:r w:rsidR="00FB0389">
        <w:t>2.1</w:t>
      </w:r>
      <w:r w:rsidR="00D536A4">
        <w:fldChar w:fldCharType="end"/>
      </w:r>
      <w:r w:rsidR="00D536A4">
        <w:t xml:space="preserve"> pontban részletezem a robot mechanikai paramétereit, melyeknek nagy része változott Mátyás tervei óta.</w:t>
      </w:r>
      <w:r w:rsidR="006C25EB">
        <w:t xml:space="preserve"> Az alkatrészek gyártása során felmerült problémákat, változtatásokat a </w:t>
      </w:r>
      <w:r w:rsidR="006C25EB">
        <w:fldChar w:fldCharType="begin"/>
      </w:r>
      <w:r w:rsidR="006C25EB">
        <w:instrText xml:space="preserve"> REF _Ref103720046 \r \h </w:instrText>
      </w:r>
      <w:r w:rsidR="006C25EB">
        <w:fldChar w:fldCharType="separate"/>
      </w:r>
      <w:r w:rsidR="00FB0389">
        <w:t>2.2</w:t>
      </w:r>
      <w:r w:rsidR="006C25EB">
        <w:fldChar w:fldCharType="end"/>
      </w:r>
      <w:r w:rsidR="006C25EB">
        <w:t xml:space="preserve"> részben, míg az összeszereléssel kapcsolatos megemlítendő dolgokat a </w:t>
      </w:r>
      <w:r w:rsidR="006C25EB">
        <w:fldChar w:fldCharType="begin"/>
      </w:r>
      <w:r w:rsidR="006C25EB">
        <w:instrText xml:space="preserve"> REF _Ref103720121 \r \h </w:instrText>
      </w:r>
      <w:r w:rsidR="006C25EB">
        <w:fldChar w:fldCharType="separate"/>
      </w:r>
      <w:r w:rsidR="00FB0389">
        <w:t>2.3</w:t>
      </w:r>
      <w:r w:rsidR="006C25EB">
        <w:fldChar w:fldCharType="end"/>
      </w:r>
      <w:r w:rsidR="006C25EB">
        <w:t xml:space="preserve"> részben fejtem ki bővebben.</w:t>
      </w:r>
    </w:p>
    <w:p w14:paraId="1EB5450C" w14:textId="1A906359" w:rsidR="00817AD6" w:rsidRDefault="00817AD6" w:rsidP="00817AD6">
      <w:pPr>
        <w:pStyle w:val="Cmsor2"/>
      </w:pPr>
      <w:bookmarkStart w:id="26" w:name="_Ref103164378"/>
      <w:bookmarkStart w:id="27" w:name="_Toc103721116"/>
      <w:r>
        <w:t>Mechanikai paraméterek</w:t>
      </w:r>
      <w:bookmarkEnd w:id="26"/>
      <w:bookmarkEnd w:id="27"/>
    </w:p>
    <w:p w14:paraId="592889A2" w14:textId="3C3E1853" w:rsidR="004F2F35" w:rsidRDefault="00EB3228" w:rsidP="006C25EB">
      <w:r>
        <w:t xml:space="preserve">Annak ellenére, hogy az </w:t>
      </w:r>
      <w:commentRangeStart w:id="28"/>
      <w:commentRangeStart w:id="29"/>
      <w:r>
        <w:t xml:space="preserve">Önálló laboratórium beszámolója </w:t>
      </w:r>
      <w:commentRangeEnd w:id="28"/>
      <w:r w:rsidR="00C46933">
        <w:rPr>
          <w:rStyle w:val="Jegyzethivatkozs"/>
        </w:rPr>
        <w:commentReference w:id="28"/>
      </w:r>
      <w:commentRangeEnd w:id="29"/>
      <w:r w:rsidR="00C43856">
        <w:rPr>
          <w:rStyle w:val="Jegyzethivatkozs"/>
        </w:rPr>
        <w:commentReference w:id="29"/>
      </w:r>
      <w:r>
        <w:t>során már részleteztem a robot új mechanikai paramétereit, szerettem volna ebben a dokumentumban is kifejteni azokat. Ennek</w:t>
      </w:r>
      <w:r w:rsidR="00C23173">
        <w:t xml:space="preserve"> két fő oka, hogy a robot pontosabb működése érdekében pontosítottam a robot paraméterein, ugyanis a szimuláció során </w:t>
      </w:r>
      <w:r w:rsidR="00FB0389">
        <w:t xml:space="preserve">szabad szemmel is észrevehető volt a paraméterek kerekítése, ezt az </w:t>
      </w:r>
      <w:r w:rsidR="007C373F">
        <w:fldChar w:fldCharType="begin"/>
      </w:r>
      <w:r w:rsidR="007C373F">
        <w:instrText xml:space="preserve"> REF _Ref103721234 \r \h </w:instrText>
      </w:r>
      <w:r w:rsidR="007C373F">
        <w:fldChar w:fldCharType="separate"/>
      </w:r>
      <w:r w:rsidR="007C373F">
        <w:t>4.1</w:t>
      </w:r>
      <w:r w:rsidR="007C373F">
        <w:fldChar w:fldCharType="end"/>
      </w:r>
      <w:commentRangeStart w:id="30"/>
      <w:r w:rsidR="00FB0389">
        <w:t xml:space="preserve"> pontban</w:t>
      </w:r>
      <w:commentRangeEnd w:id="30"/>
      <w:r w:rsidR="00FB0389">
        <w:rPr>
          <w:rStyle w:val="Jegyzethivatkozs"/>
        </w:rPr>
        <w:commentReference w:id="30"/>
      </w:r>
      <w:r w:rsidR="00FB0389">
        <w:t xml:space="preserve"> </w:t>
      </w:r>
      <w:r w:rsidR="007C373F">
        <w:t>fejtem ki jobban</w:t>
      </w:r>
      <w:r w:rsidR="00C46933">
        <w:t>.</w:t>
      </w:r>
    </w:p>
    <w:p w14:paraId="353809B6" w14:textId="3BA5C822" w:rsidR="00CE42DD" w:rsidRDefault="00CE42DD" w:rsidP="006C25EB">
      <w:commentRangeStart w:id="31"/>
      <w:r>
        <w:t xml:space="preserve">A </w:t>
      </w:r>
      <w:r w:rsidR="004F382F">
        <w:t>geometriai</w:t>
      </w:r>
      <w:r>
        <w:t xml:space="preserve"> modell a</w:t>
      </w:r>
      <w:r w:rsidR="00F400A3">
        <w:t xml:space="preserve">z </w:t>
      </w:r>
      <w:r w:rsidR="00F400A3">
        <w:fldChar w:fldCharType="begin"/>
      </w:r>
      <w:r w:rsidR="00F400A3">
        <w:instrText xml:space="preserve"> REF _Ref103723704 \h </w:instrText>
      </w:r>
      <w:r w:rsidR="00F400A3">
        <w:fldChar w:fldCharType="separate"/>
      </w:r>
      <w:r w:rsidR="00F400A3">
        <w:rPr>
          <w:noProof/>
        </w:rPr>
        <w:t>1</w:t>
      </w:r>
      <w:r w:rsidR="00F400A3">
        <w:t>. táblázat</w:t>
      </w:r>
      <w:r w:rsidR="00F400A3">
        <w:fldChar w:fldCharType="end"/>
      </w:r>
      <w:r w:rsidR="00ED0419">
        <w:t>ban</w:t>
      </w:r>
      <w:r>
        <w:t xml:space="preserve"> szereplő paraméterek alapján </w:t>
      </w:r>
      <w:r w:rsidR="00ED0419">
        <w:t>eltolásokból és forgási pontokból épül fel, ahol a d</w:t>
      </w:r>
      <w:r w:rsidR="00ED0419" w:rsidRPr="00ED0419">
        <w:rPr>
          <w:vertAlign w:val="subscript"/>
        </w:rPr>
        <w:t>z</w:t>
      </w:r>
      <w:r w:rsidR="00ED0419">
        <w:t>, d</w:t>
      </w:r>
      <w:r w:rsidR="00ED0419" w:rsidRPr="00ED0419">
        <w:rPr>
          <w:vertAlign w:val="subscript"/>
        </w:rPr>
        <w:t>x</w:t>
      </w:r>
      <w:r w:rsidR="00ED0419">
        <w:t>, d</w:t>
      </w:r>
      <w:r w:rsidR="00ED0419" w:rsidRPr="00ED0419">
        <w:rPr>
          <w:vertAlign w:val="subscript"/>
        </w:rPr>
        <w:t>y</w:t>
      </w:r>
      <w:r w:rsidR="00ED0419">
        <w:t xml:space="preserve"> paraméterek a teljes lábat transzformálják annak első forgási pontjába. Ahonnan a</w:t>
      </w:r>
      <w:r w:rsidR="004F382F">
        <w:t xml:space="preserve"> láb további részeit az első motor szöge fogatja, majd a d</w:t>
      </w:r>
      <w:r w:rsidR="004F382F" w:rsidRPr="004F382F">
        <w:rPr>
          <w:vertAlign w:val="subscript"/>
        </w:rPr>
        <w:t>1</w:t>
      </w:r>
      <w:r w:rsidR="004F382F">
        <w:t xml:space="preserve"> tovább tolja. A második csukó forgatása után a d2 paraméter</w:t>
      </w:r>
      <w:r w:rsidR="00A616AC">
        <w:t xml:space="preserve"> tolja tovább a harmadik csuklóba a láb végpontját, majd a d3 és d3x által eltolt pont adja meg a robot lábának tényleges pozícióját. Ezzel meghatározva a láb előrefele számol geometriai egyenletét, melyet </w:t>
      </w:r>
      <w:r w:rsidR="001F48B9">
        <w:t>Babits Mátyás</w:t>
      </w:r>
      <w:commentRangeEnd w:id="31"/>
      <w:r w:rsidR="001F48B9">
        <w:rPr>
          <w:rStyle w:val="Jegyzethivatkozs"/>
        </w:rPr>
        <w:commentReference w:id="31"/>
      </w:r>
      <w:r w:rsidR="001F48B9">
        <w:t xml:space="preserve"> jegyzetéből emeltem át</w:t>
      </w:r>
    </w:p>
    <w:tbl>
      <w:tblPr>
        <w:tblStyle w:val="Rcsostblzat"/>
        <w:tblW w:w="8642" w:type="dxa"/>
        <w:tblLook w:val="04A0" w:firstRow="1" w:lastRow="0" w:firstColumn="1" w:lastColumn="0" w:noHBand="0" w:noVBand="1"/>
      </w:tblPr>
      <w:tblGrid>
        <w:gridCol w:w="1271"/>
        <w:gridCol w:w="1053"/>
        <w:gridCol w:w="1053"/>
        <w:gridCol w:w="1053"/>
        <w:gridCol w:w="1053"/>
        <w:gridCol w:w="1053"/>
        <w:gridCol w:w="1053"/>
        <w:gridCol w:w="1053"/>
      </w:tblGrid>
      <w:tr w:rsidR="00FB4035" w14:paraId="52DFF14D" w14:textId="77777777" w:rsidTr="004F2F35">
        <w:tc>
          <w:tcPr>
            <w:tcW w:w="1271" w:type="dxa"/>
          </w:tcPr>
          <w:p w14:paraId="139CB45B" w14:textId="71844812" w:rsidR="00FB4035" w:rsidRDefault="009D401F" w:rsidP="006C25EB">
            <w:pPr>
              <w:ind w:firstLine="0"/>
            </w:pPr>
            <w:r>
              <w:t>Láb</w:t>
            </w:r>
          </w:p>
        </w:tc>
        <w:tc>
          <w:tcPr>
            <w:tcW w:w="1053" w:type="dxa"/>
          </w:tcPr>
          <w:p w14:paraId="7DBFB4D6" w14:textId="0EC6F2C3" w:rsidR="00FB4035" w:rsidRDefault="007A34D7" w:rsidP="007A34D7">
            <w:pPr>
              <w:ind w:firstLine="0"/>
              <w:jc w:val="center"/>
            </w:pPr>
            <w:r>
              <w:t>d</w:t>
            </w:r>
            <w:r w:rsidRPr="007A34D7">
              <w:rPr>
                <w:vertAlign w:val="subscript"/>
              </w:rPr>
              <w:t>z</w:t>
            </w:r>
          </w:p>
        </w:tc>
        <w:tc>
          <w:tcPr>
            <w:tcW w:w="1053" w:type="dxa"/>
          </w:tcPr>
          <w:p w14:paraId="3E897545" w14:textId="3D78993C" w:rsidR="00FB4035" w:rsidRDefault="007A34D7" w:rsidP="007A34D7">
            <w:pPr>
              <w:ind w:firstLine="0"/>
              <w:jc w:val="center"/>
            </w:pPr>
            <w:r>
              <w:t>d</w:t>
            </w:r>
            <w:r w:rsidRPr="007A34D7">
              <w:rPr>
                <w:vertAlign w:val="subscript"/>
              </w:rPr>
              <w:t>x</w:t>
            </w:r>
          </w:p>
        </w:tc>
        <w:tc>
          <w:tcPr>
            <w:tcW w:w="1053" w:type="dxa"/>
          </w:tcPr>
          <w:p w14:paraId="3A64B7E6" w14:textId="44CC688D" w:rsidR="00FB4035" w:rsidRDefault="007A34D7" w:rsidP="007A34D7">
            <w:pPr>
              <w:ind w:firstLine="0"/>
              <w:jc w:val="center"/>
            </w:pPr>
            <w:r>
              <w:t>d</w:t>
            </w:r>
            <w:r w:rsidRPr="007A34D7">
              <w:rPr>
                <w:vertAlign w:val="subscript"/>
              </w:rPr>
              <w:t>y</w:t>
            </w:r>
          </w:p>
        </w:tc>
        <w:tc>
          <w:tcPr>
            <w:tcW w:w="1053" w:type="dxa"/>
          </w:tcPr>
          <w:p w14:paraId="44EFD89B" w14:textId="097B9122" w:rsidR="00FB4035" w:rsidRDefault="007A34D7" w:rsidP="007A34D7">
            <w:pPr>
              <w:ind w:firstLine="0"/>
              <w:jc w:val="center"/>
            </w:pPr>
            <w:r>
              <w:t>d</w:t>
            </w:r>
            <w:r w:rsidRPr="007A34D7">
              <w:rPr>
                <w:vertAlign w:val="subscript"/>
              </w:rPr>
              <w:t>1</w:t>
            </w:r>
          </w:p>
        </w:tc>
        <w:tc>
          <w:tcPr>
            <w:tcW w:w="1053" w:type="dxa"/>
          </w:tcPr>
          <w:p w14:paraId="40559B49" w14:textId="6D9288CF" w:rsidR="00FB4035" w:rsidRDefault="007A34D7" w:rsidP="007A34D7">
            <w:pPr>
              <w:ind w:firstLine="0"/>
              <w:jc w:val="center"/>
            </w:pPr>
            <w:r>
              <w:t>d</w:t>
            </w:r>
            <w:r w:rsidRPr="007A34D7">
              <w:rPr>
                <w:vertAlign w:val="subscript"/>
              </w:rPr>
              <w:t>2</w:t>
            </w:r>
          </w:p>
        </w:tc>
        <w:tc>
          <w:tcPr>
            <w:tcW w:w="1053" w:type="dxa"/>
          </w:tcPr>
          <w:p w14:paraId="2F33055B" w14:textId="2F80EEDC" w:rsidR="00FB4035" w:rsidRDefault="007A34D7" w:rsidP="007A34D7">
            <w:pPr>
              <w:ind w:firstLine="0"/>
              <w:jc w:val="center"/>
            </w:pPr>
            <w:r>
              <w:t>d</w:t>
            </w:r>
            <w:r w:rsidRPr="007A34D7">
              <w:rPr>
                <w:vertAlign w:val="subscript"/>
              </w:rPr>
              <w:t>3</w:t>
            </w:r>
          </w:p>
        </w:tc>
        <w:tc>
          <w:tcPr>
            <w:tcW w:w="1053" w:type="dxa"/>
          </w:tcPr>
          <w:p w14:paraId="5361329F" w14:textId="691EC5F3" w:rsidR="00FB4035" w:rsidRDefault="007A34D7" w:rsidP="007A34D7">
            <w:pPr>
              <w:ind w:firstLine="0"/>
              <w:jc w:val="center"/>
            </w:pPr>
            <w:r>
              <w:t>d</w:t>
            </w:r>
            <w:r w:rsidRPr="007A34D7">
              <w:rPr>
                <w:vertAlign w:val="subscript"/>
              </w:rPr>
              <w:t>3</w:t>
            </w:r>
            <w:r>
              <w:t>x</w:t>
            </w:r>
          </w:p>
        </w:tc>
      </w:tr>
      <w:tr w:rsidR="00FB4035" w14:paraId="5A0B01F0" w14:textId="77777777" w:rsidTr="004F2F35">
        <w:tc>
          <w:tcPr>
            <w:tcW w:w="1271" w:type="dxa"/>
          </w:tcPr>
          <w:p w14:paraId="7438F441" w14:textId="01794C58" w:rsidR="00FB4035" w:rsidRDefault="009D401F" w:rsidP="006C25EB">
            <w:pPr>
              <w:ind w:firstLine="0"/>
            </w:pPr>
            <w:r>
              <w:t>Jobb első</w:t>
            </w:r>
          </w:p>
        </w:tc>
        <w:tc>
          <w:tcPr>
            <w:tcW w:w="1053" w:type="dxa"/>
          </w:tcPr>
          <w:p w14:paraId="47FF6749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2C2A3729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6A92D8FD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1E9B4B7D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46ABAB43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42D613AA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29BD30EF" w14:textId="77777777" w:rsidR="00FB4035" w:rsidRDefault="00FB4035" w:rsidP="006C25EB">
            <w:pPr>
              <w:ind w:firstLine="0"/>
            </w:pPr>
          </w:p>
        </w:tc>
      </w:tr>
      <w:tr w:rsidR="00FB4035" w14:paraId="0B2E23B2" w14:textId="77777777" w:rsidTr="004F2F35">
        <w:tc>
          <w:tcPr>
            <w:tcW w:w="1271" w:type="dxa"/>
          </w:tcPr>
          <w:p w14:paraId="7356281B" w14:textId="5613CA61" w:rsidR="00FB4035" w:rsidRDefault="009D401F" w:rsidP="006C25EB">
            <w:pPr>
              <w:ind w:firstLine="0"/>
            </w:pPr>
            <w:r>
              <w:t>Jobb hátsó</w:t>
            </w:r>
          </w:p>
        </w:tc>
        <w:tc>
          <w:tcPr>
            <w:tcW w:w="1053" w:type="dxa"/>
          </w:tcPr>
          <w:p w14:paraId="4B4D7E6E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76F82E14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2A0CB997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4538A74D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29771FD2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5A0C95E0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2FDEA35E" w14:textId="77777777" w:rsidR="00FB4035" w:rsidRDefault="00FB4035" w:rsidP="006C25EB">
            <w:pPr>
              <w:ind w:firstLine="0"/>
            </w:pPr>
          </w:p>
        </w:tc>
      </w:tr>
      <w:tr w:rsidR="00FB4035" w14:paraId="20A5714C" w14:textId="77777777" w:rsidTr="004F2F35">
        <w:tc>
          <w:tcPr>
            <w:tcW w:w="1271" w:type="dxa"/>
          </w:tcPr>
          <w:p w14:paraId="041C0F47" w14:textId="607A11B9" w:rsidR="00FB4035" w:rsidRDefault="009D401F" w:rsidP="006C25EB">
            <w:pPr>
              <w:ind w:firstLine="0"/>
            </w:pPr>
            <w:r>
              <w:t>Bal első</w:t>
            </w:r>
          </w:p>
        </w:tc>
        <w:tc>
          <w:tcPr>
            <w:tcW w:w="1053" w:type="dxa"/>
          </w:tcPr>
          <w:p w14:paraId="4382BF54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09F2DDA0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452CEA03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671A5958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78E26027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1F8FBA8C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67F4426E" w14:textId="77777777" w:rsidR="00FB4035" w:rsidRDefault="00FB4035" w:rsidP="006C25EB">
            <w:pPr>
              <w:ind w:firstLine="0"/>
            </w:pPr>
          </w:p>
        </w:tc>
      </w:tr>
      <w:tr w:rsidR="00FB4035" w14:paraId="52DD5C7C" w14:textId="77777777" w:rsidTr="004F2F35">
        <w:tc>
          <w:tcPr>
            <w:tcW w:w="1271" w:type="dxa"/>
          </w:tcPr>
          <w:p w14:paraId="05F82357" w14:textId="06F790A1" w:rsidR="00FB4035" w:rsidRDefault="009D401F" w:rsidP="006C25EB">
            <w:pPr>
              <w:ind w:firstLine="0"/>
            </w:pPr>
            <w:r>
              <w:t>Bal hátsó</w:t>
            </w:r>
          </w:p>
        </w:tc>
        <w:tc>
          <w:tcPr>
            <w:tcW w:w="1053" w:type="dxa"/>
          </w:tcPr>
          <w:p w14:paraId="1B7072F6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43F6FD3E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755DFE00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31E634F8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678AE861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5701CCB8" w14:textId="77777777" w:rsidR="00FB4035" w:rsidRDefault="00FB4035" w:rsidP="006C25EB">
            <w:pPr>
              <w:ind w:firstLine="0"/>
            </w:pPr>
          </w:p>
        </w:tc>
        <w:tc>
          <w:tcPr>
            <w:tcW w:w="1053" w:type="dxa"/>
          </w:tcPr>
          <w:p w14:paraId="7B1795DE" w14:textId="77777777" w:rsidR="00FB4035" w:rsidRDefault="00FB4035" w:rsidP="004F2F35">
            <w:pPr>
              <w:keepNext/>
              <w:ind w:firstLine="0"/>
            </w:pPr>
          </w:p>
        </w:tc>
      </w:tr>
    </w:tbl>
    <w:bookmarkStart w:id="32" w:name="_Ref103723704"/>
    <w:p w14:paraId="7F05C142" w14:textId="1738FF0D" w:rsidR="00212973" w:rsidRDefault="004F2F35" w:rsidP="00212973">
      <w:pPr>
        <w:pStyle w:val="Kpalrs"/>
      </w:pPr>
      <w:r>
        <w:fldChar w:fldCharType="begin"/>
      </w:r>
      <w:r>
        <w:instrText xml:space="preserve"> SEQ táblázat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táblázat</w:t>
      </w:r>
      <w:bookmarkEnd w:id="32"/>
      <w:r>
        <w:t>: A robot lábai</w:t>
      </w:r>
      <w:r w:rsidR="00212973">
        <w:t>hoz tartozó</w:t>
      </w:r>
      <w:r>
        <w:t xml:space="preserve"> mechanikai paramét</w:t>
      </w:r>
      <w:r w:rsidR="00212973">
        <w:t>erek</w:t>
      </w:r>
    </w:p>
    <w:p w14:paraId="6B6A35BB" w14:textId="0EC57DFD" w:rsidR="004F2F35" w:rsidRPr="00CE42DD" w:rsidRDefault="00212973" w:rsidP="00187BF2">
      <w:r>
        <w:t xml:space="preserve">Az </w:t>
      </w:r>
      <w:r>
        <w:fldChar w:fldCharType="begin"/>
      </w:r>
      <w:r>
        <w:instrText xml:space="preserve"> REF _Ref103723704 \h </w:instrText>
      </w:r>
      <w:r>
        <w:fldChar w:fldCharType="separate"/>
      </w:r>
      <w:r>
        <w:rPr>
          <w:noProof/>
        </w:rPr>
        <w:t>1</w:t>
      </w:r>
      <w:r>
        <w:t>. táblázat</w:t>
      </w:r>
      <w:r>
        <w:fldChar w:fldCharType="end"/>
      </w:r>
      <w:r>
        <w:t xml:space="preserve"> lábanként tartalmazza azon paramétereket, </w:t>
      </w:r>
      <w:r w:rsidR="007C3C01">
        <w:t xml:space="preserve">melyeket az </w:t>
      </w:r>
      <w:commentRangeStart w:id="33"/>
      <w:r w:rsidR="007C3C01">
        <w:t>inverz kinematikai modell</w:t>
      </w:r>
      <w:commentRangeEnd w:id="33"/>
      <w:r w:rsidR="007C3C01">
        <w:rPr>
          <w:rStyle w:val="Jegyzethivatkozs"/>
        </w:rPr>
        <w:commentReference w:id="33"/>
      </w:r>
      <w:r w:rsidR="007C3C01">
        <w:t xml:space="preserve"> felhasznál </w:t>
      </w:r>
      <w:r w:rsidR="00E85131">
        <w:t xml:space="preserve">a motorok új pozíciójának állításához. A robot koordináta </w:t>
      </w:r>
      <w:r w:rsidR="00E85131">
        <w:lastRenderedPageBreak/>
        <w:t xml:space="preserve">rendszere a szokványostól eltérő módon épül fel, a robot szemszögéből nézve a z koordinátatengely mutat </w:t>
      </w:r>
      <w:r w:rsidR="00C86D5D">
        <w:t>előre és az x tengely a z koordinátatengely irányából nézve jobbra. Az előbb említett két tengely nulla pontjai határozzák meg a robot középpontját felülnézetből nézve. Az y tengely a</w:t>
      </w:r>
      <w:r w:rsidR="00A44DE0">
        <w:t>z előbb említett középpontból mutat fölfelé, nulla pontja a robot testének legalsó pontjában van. Ezen analógiát követve a d</w:t>
      </w:r>
      <w:r w:rsidR="00A44DE0" w:rsidRPr="00A44DE0">
        <w:rPr>
          <w:vertAlign w:val="subscript"/>
        </w:rPr>
        <w:t>z</w:t>
      </w:r>
      <w:r w:rsidR="00A44DE0">
        <w:t xml:space="preserve"> és d</w:t>
      </w:r>
      <w:r w:rsidR="00A44DE0" w:rsidRPr="00A44DE0">
        <w:rPr>
          <w:vertAlign w:val="subscript"/>
        </w:rPr>
        <w:t>x</w:t>
      </w:r>
      <w:r w:rsidR="00A44DE0">
        <w:t xml:space="preserve"> paraméterek minden lábra meghatározzák az első motor tengelyét </w:t>
      </w:r>
      <w:r w:rsidR="00CE42DD">
        <w:t>a robot testének nulla pontjához képest</w:t>
      </w:r>
      <w:r w:rsidR="00A44DE0">
        <w:t xml:space="preserve">, ezzel eltolva a teljes lábat abba a forgáspontba. </w:t>
      </w:r>
      <w:r w:rsidR="00CE42DD">
        <w:t>A d</w:t>
      </w:r>
      <w:r w:rsidR="00CE42DD" w:rsidRPr="00CE42DD">
        <w:rPr>
          <w:vertAlign w:val="subscript"/>
        </w:rPr>
        <w:t>y</w:t>
      </w:r>
      <w:r w:rsidR="00CE42DD">
        <w:t xml:space="preserve"> paraméter eltolja a láb kezdőpontját a második motor tengelyének magasságába, ugyan ez az első motorra nincs hatással, hiszen a tengelye mentén történik az eltolás,</w:t>
      </w:r>
      <w:r w:rsidR="00C93C09">
        <w:t xml:space="preserve"> viszont</w:t>
      </w:r>
      <w:r w:rsidR="00CE42DD">
        <w:t xml:space="preserve"> a második moto</w:t>
      </w:r>
      <w:r w:rsidR="00C93C09">
        <w:t>r e tengely menti eltolását így be lehet állítani. A d</w:t>
      </w:r>
      <w:r w:rsidR="00C93C09" w:rsidRPr="00ED0419">
        <w:rPr>
          <w:vertAlign w:val="subscript"/>
        </w:rPr>
        <w:t>1</w:t>
      </w:r>
      <w:r w:rsidR="00C93C09">
        <w:t xml:space="preserve"> eltolja </w:t>
      </w:r>
      <w:r w:rsidR="00714D2E">
        <w:t>a második motor tengelyét sugár irányba,</w:t>
      </w:r>
      <w:r w:rsidR="00187BF2">
        <w:t xml:space="preserve"> ezzel meghatározza az első és második csukók tengelyei közötti távolságot. A</w:t>
      </w:r>
      <w:r w:rsidR="00714D2E">
        <w:t xml:space="preserve"> d</w:t>
      </w:r>
      <w:r w:rsidR="00714D2E" w:rsidRPr="00ED0419">
        <w:rPr>
          <w:vertAlign w:val="subscript"/>
        </w:rPr>
        <w:t>2</w:t>
      </w:r>
      <w:r w:rsidR="00714D2E">
        <w:t xml:space="preserve"> hasonló módon a harmadik motor tengelyét </w:t>
      </w:r>
      <w:r w:rsidR="00187BF2">
        <w:t>helyezi odébb, ezzel meghatározva a második és harmadik motor tengelyei közötti távolságot. A d</w:t>
      </w:r>
      <w:r w:rsidR="00187BF2" w:rsidRPr="00ED0419">
        <w:rPr>
          <w:vertAlign w:val="subscript"/>
        </w:rPr>
        <w:t>3</w:t>
      </w:r>
      <w:r w:rsidR="00187BF2">
        <w:t xml:space="preserve"> paraméter a láb</w:t>
      </w:r>
      <w:r w:rsidR="006427AB">
        <w:t xml:space="preserve"> végpontja és a harmadik csukló közötti távolságot határozza meg. Végül a d</w:t>
      </w:r>
      <w:r w:rsidR="006427AB" w:rsidRPr="00ED0419">
        <w:rPr>
          <w:vertAlign w:val="subscript"/>
        </w:rPr>
        <w:t>3</w:t>
      </w:r>
      <w:r w:rsidR="006427AB">
        <w:t xml:space="preserve">x a második és harmadik csukló tengelye mentén tolja el a láb végpontját az első motor tengelyéhez képest. Erre azért van szükség, mert </w:t>
      </w:r>
      <w:r w:rsidR="00FA764E">
        <w:t xml:space="preserve">a láb utolsó alkatrésze kissé eltolva érinti a földet az első forgástengelyhez képest. A </w:t>
      </w:r>
      <w:r w:rsidR="004045D6">
        <w:t>fenti magyarázat megértését az XY képek segítik elő</w:t>
      </w:r>
      <w:r w:rsidR="00FE34AD">
        <w:t>.</w:t>
      </w:r>
    </w:p>
    <w:p w14:paraId="6CBA0EF6" w14:textId="226F2743" w:rsidR="0051187E" w:rsidRPr="0051187E" w:rsidRDefault="00657C40" w:rsidP="00310B90">
      <w:pPr>
        <w:pStyle w:val="Cmsor2"/>
      </w:pPr>
      <w:bookmarkStart w:id="34" w:name="_Ref103720046"/>
      <w:bookmarkStart w:id="35" w:name="_Toc103721117"/>
      <w:r>
        <w:t>Nyomtatás</w:t>
      </w:r>
      <w:bookmarkEnd w:id="34"/>
      <w:bookmarkEnd w:id="35"/>
    </w:p>
    <w:p w14:paraId="43962ECF" w14:textId="585C302A" w:rsidR="00657C40" w:rsidRDefault="00657C40" w:rsidP="00657C40">
      <w:r>
        <w:t>problémák, újratervezés</w:t>
      </w:r>
    </w:p>
    <w:p w14:paraId="63B0A940" w14:textId="74D2132B" w:rsidR="00657C40" w:rsidRDefault="00657C40" w:rsidP="00657C40">
      <w:r>
        <w:t>értékelés -&gt; kevés újratervezésre volt szükség</w:t>
      </w:r>
      <w:r w:rsidR="0051187E">
        <w:t>, az insertek egyből jók voltak</w:t>
      </w:r>
    </w:p>
    <w:p w14:paraId="6BF3F90C" w14:textId="6AAF135C" w:rsidR="00A4759A" w:rsidRDefault="006C5AC1" w:rsidP="00A4759A">
      <w:r>
        <w:t xml:space="preserve">A </w:t>
      </w:r>
      <w:r w:rsidR="00C5734B">
        <w:t xml:space="preserve">robot </w:t>
      </w:r>
      <w:r>
        <w:t>gyártás</w:t>
      </w:r>
      <w:r w:rsidR="00C5734B">
        <w:t>ának</w:t>
      </w:r>
      <w:r>
        <w:t xml:space="preserve"> megkezdése elött </w:t>
      </w:r>
      <w:r w:rsidR="00C5734B">
        <w:t>fontosnak tartottam pár teszt nyomtatás elvégzését, ugyanis</w:t>
      </w:r>
      <w:r w:rsidR="00601C8F">
        <w:t xml:space="preserve"> ezen terv elött sosem használtam műanyagba ágyazható </w:t>
      </w:r>
      <w:r w:rsidR="004F1FD0">
        <w:t>réz</w:t>
      </w:r>
      <w:r w:rsidR="00601C8F">
        <w:t xml:space="preserve"> menete</w:t>
      </w:r>
      <w:r w:rsidR="000A3802">
        <w:t>s betétet</w:t>
      </w:r>
      <w:r w:rsidR="00601C8F">
        <w:t>, ezért szerettem volna letesztelni működését. Valamint felmerült bennem egy lehetséges összeszerelési probléma</w:t>
      </w:r>
      <w:r w:rsidR="004F1FD0">
        <w:t>.</w:t>
      </w:r>
    </w:p>
    <w:p w14:paraId="32735204" w14:textId="390F9782" w:rsidR="00A4759A" w:rsidRDefault="00A4759A" w:rsidP="00A4759A">
      <w:pPr>
        <w:pStyle w:val="Cmsor3"/>
      </w:pPr>
      <w:r>
        <w:t>Csavarok tesztelése</w:t>
      </w:r>
    </w:p>
    <w:p w14:paraId="6C7B03B9" w14:textId="23E82850" w:rsidR="000A3802" w:rsidRDefault="004F1FD0" w:rsidP="000A3802">
      <w:r>
        <w:t xml:space="preserve">A </w:t>
      </w:r>
      <w:r w:rsidR="007502E4">
        <w:t>menetes betétek</w:t>
      </w:r>
      <w:r>
        <w:t xml:space="preserve">, valamint minden egyéb csavar tesztelése érdekében létrehoztam egy </w:t>
      </w:r>
      <w:r w:rsidR="00442782">
        <w:t>egyszerű tesztelési panelt, melyen tized milliméter átmérő különbségű furatok v</w:t>
      </w:r>
      <w:r w:rsidR="007502E4">
        <w:t>annak</w:t>
      </w:r>
      <w:r w:rsidR="00A4759A">
        <w:t>.</w:t>
      </w:r>
      <w:r w:rsidR="00442782">
        <w:t xml:space="preserve"> </w:t>
      </w:r>
      <w:r w:rsidR="007502E4">
        <w:t xml:space="preserve">Így </w:t>
      </w:r>
      <w:r w:rsidR="00A4759A">
        <w:t xml:space="preserve">a végleges tervre olyan átmérőjű furatok kerülnek, melyekbe a legjobban illeszkednek a </w:t>
      </w:r>
      <w:r w:rsidR="007502E4">
        <w:t>betétek</w:t>
      </w:r>
      <w:r w:rsidR="00A4759A">
        <w:t xml:space="preserve"> és egyéb csavarok.</w:t>
      </w:r>
      <w:r w:rsidR="000A3802">
        <w:t xml:space="preserve"> A</w:t>
      </w:r>
      <w:r w:rsidR="003D35ED">
        <w:t>z</w:t>
      </w:r>
      <w:r w:rsidR="000A3802">
        <w:t xml:space="preserve"> xy képen látható</w:t>
      </w:r>
      <w:r w:rsidR="003D35ED">
        <w:t xml:space="preserve">, hogy a panelen minden furat átmerőből több típusú is szerepel, annak érdekében, hogy több </w:t>
      </w:r>
      <w:r w:rsidR="001341F4">
        <w:t>elhelyezési módszer is kipróbálható legyen.</w:t>
      </w:r>
      <w:commentRangeStart w:id="36"/>
    </w:p>
    <w:p w14:paraId="4867E772" w14:textId="33548A96" w:rsidR="000A3802" w:rsidRPr="000A3802" w:rsidRDefault="000A3802" w:rsidP="00CA270C">
      <w:pPr>
        <w:tabs>
          <w:tab w:val="right" w:pos="8505"/>
        </w:tabs>
        <w:ind w:firstLine="0"/>
      </w:pPr>
      <w:r w:rsidRPr="000A3802">
        <w:lastRenderedPageBreak/>
        <w:drawing>
          <wp:inline distT="0" distB="0" distL="0" distR="0" wp14:anchorId="137B5CF4" wp14:editId="34E61CC7">
            <wp:extent cx="2481363" cy="2586990"/>
            <wp:effectExtent l="0" t="0" r="0" b="381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598" cy="2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270C">
        <w:tab/>
      </w:r>
      <w:r w:rsidRPr="000A3802">
        <w:drawing>
          <wp:inline distT="0" distB="0" distL="0" distR="0" wp14:anchorId="5778CA6F" wp14:editId="4FFAF1A5">
            <wp:extent cx="2481363" cy="2586990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598" cy="2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6"/>
      <w:r w:rsidR="003D2B46">
        <w:rPr>
          <w:rStyle w:val="Jegyzethivatkozs"/>
        </w:rPr>
        <w:commentReference w:id="36"/>
      </w:r>
    </w:p>
    <w:p w14:paraId="46623629" w14:textId="77777777" w:rsidR="003D2B46" w:rsidRDefault="007502E4" w:rsidP="00A4759A">
      <w:r>
        <w:t xml:space="preserve">A </w:t>
      </w:r>
      <w:r w:rsidR="001341F4">
        <w:t xml:space="preserve">betétek, melyeket használtam a fogakkal rendelkeznek és </w:t>
      </w:r>
      <w:r w:rsidR="00DC29F6">
        <w:t>többféle</w:t>
      </w:r>
      <w:r w:rsidR="001341F4">
        <w:t xml:space="preserve"> behelyezési módszerre találtam példát. </w:t>
      </w:r>
      <w:r w:rsidR="00DC29F6">
        <w:t xml:space="preserve">Az egyik esetben egy gumikalapács segítségével lehet belekalapálni, ekkor </w:t>
      </w:r>
      <w:r w:rsidR="00995204">
        <w:t xml:space="preserve">kizárólag az </w:t>
      </w:r>
      <w:r w:rsidR="00AC123B">
        <w:t>előbb</w:t>
      </w:r>
      <w:r w:rsidR="00995204">
        <w:t xml:space="preserve"> említett fogak tartják </w:t>
      </w:r>
      <w:r w:rsidR="00DC29F6">
        <w:t>a betéte</w:t>
      </w:r>
      <w:r w:rsidR="00995204">
        <w:t xml:space="preserve">t. </w:t>
      </w:r>
      <w:r w:rsidR="00DC29F6">
        <w:t xml:space="preserve">Ennél egy biztosabb megoldás, </w:t>
      </w:r>
      <w:r w:rsidR="00FF71CD">
        <w:t>a peremes betét használata,</w:t>
      </w:r>
      <w:r w:rsidR="00DC29F6">
        <w:t xml:space="preserve"> ekkor</w:t>
      </w:r>
      <w:r w:rsidR="00FF71CD">
        <w:t xml:space="preserve"> a furat másik oldaláról egy perem is tartja, erre példát az </w:t>
      </w:r>
      <w:commentRangeStart w:id="37"/>
      <w:r w:rsidR="00FF71CD">
        <w:t xml:space="preserve">xy ábra </w:t>
      </w:r>
      <w:commentRangeEnd w:id="37"/>
      <w:r w:rsidR="00DA4355">
        <w:rPr>
          <w:rStyle w:val="Jegyzethivatkozs"/>
        </w:rPr>
        <w:commentReference w:id="37"/>
      </w:r>
      <w:r w:rsidR="00FF71CD">
        <w:t xml:space="preserve">mutat, azon helyeken, ahol megoldható volt, én is így alkalmaztam. </w:t>
      </w:r>
      <w:r w:rsidR="00FD6777">
        <w:t>További lehetőség a</w:t>
      </w:r>
      <w:r w:rsidR="00FF71CD">
        <w:t xml:space="preserve"> beté</w:t>
      </w:r>
      <w:r w:rsidR="00FD6777">
        <w:t>t behelyezése közben melegítés használata, melyre egy forrasztópáka alkalmas, ekkor réz jó hővezetőképességéből adódóan a betét körüli műanyag megolvad és a nyomtatáskor</w:t>
      </w:r>
      <w:r w:rsidR="006E73FA">
        <w:t xml:space="preserve"> létrejött rétegrendek elmosódnak és jobban körül ölelik a betét fogait. Ez</w:t>
      </w:r>
      <w:r w:rsidR="00673A59">
        <w:t>zel</w:t>
      </w:r>
      <w:r w:rsidR="006E73FA">
        <w:t xml:space="preserve"> egy sokkal er</w:t>
      </w:r>
      <w:r w:rsidR="00673A59">
        <w:t>ősebb és biztosabb rögzítést alkotva, mely a tesztek során beigazolódott.</w:t>
      </w:r>
      <w:r w:rsidR="00AC123B">
        <w:t xml:space="preserve"> A tesztek eredményét az </w:t>
      </w:r>
      <w:commentRangeStart w:id="38"/>
      <w:r w:rsidR="00AC123B">
        <w:t xml:space="preserve">xy ábra </w:t>
      </w:r>
      <w:commentRangeEnd w:id="38"/>
      <w:r w:rsidR="003D2B46">
        <w:rPr>
          <w:rStyle w:val="Jegyzethivatkozs"/>
        </w:rPr>
        <w:commentReference w:id="38"/>
      </w:r>
      <w:r w:rsidR="00AC123B">
        <w:t xml:space="preserve">mutatja, azon esetek, mikor a panel </w:t>
      </w:r>
      <w:r w:rsidR="003D2B46">
        <w:t>belülről tört ki és felpúposodott azok az esetek mikor melegítést is alkalmaztam.</w:t>
      </w:r>
      <w:r w:rsidR="00673A59">
        <w:t xml:space="preserve"> </w:t>
      </w:r>
    </w:p>
    <w:p w14:paraId="41F218FB" w14:textId="1D41F182" w:rsidR="003D2B46" w:rsidRDefault="00DA4355" w:rsidP="003D2B46">
      <w:r>
        <w:t>Az erősebb rögzítés</w:t>
      </w:r>
      <w:r w:rsidR="003D2B46">
        <w:t>i lehetőséget</w:t>
      </w:r>
      <w:r>
        <w:t xml:space="preserve"> </w:t>
      </w:r>
      <w:r w:rsidR="003D2B46">
        <w:t>végül</w:t>
      </w:r>
      <w:r>
        <w:t xml:space="preserve"> nem alkalmaztam a végleges megoldásban</w:t>
      </w:r>
      <w:r w:rsidR="003D2B46">
        <w:t xml:space="preserve">, </w:t>
      </w:r>
      <w:r>
        <w:t>mert a melegítés hatására megolvadt műanyag az esetleges oldal irányú erőkkel szemben nem tartotta a betétet, ezért a folyamat közben eldőlt</w:t>
      </w:r>
      <w:r w:rsidR="003D2B46">
        <w:t xml:space="preserve"> az alkatrész</w:t>
      </w:r>
      <w:r>
        <w:t>.</w:t>
      </w:r>
      <w:r w:rsidR="003D2B46">
        <w:t xml:space="preserve"> Így nem tudtam minden esetben biztosítani a pontos behelyezést és a melegítés nélküli változat is megfelelő</w:t>
      </w:r>
      <w:r w:rsidR="00310B90">
        <w:t xml:space="preserve"> tartóerővel rendelkezett.</w:t>
      </w:r>
    </w:p>
    <w:p w14:paraId="05DADC9A" w14:textId="7455C071" w:rsidR="00310B90" w:rsidRDefault="00310B90" w:rsidP="00310B90">
      <w:pPr>
        <w:pStyle w:val="Cmsor3"/>
      </w:pPr>
      <w:r>
        <w:t>Összeszerelési újratervezések</w:t>
      </w:r>
    </w:p>
    <w:p w14:paraId="2FFA86E3" w14:textId="5DD63634" w:rsidR="0051187E" w:rsidRDefault="0051187E" w:rsidP="0051187E">
      <w:pPr>
        <w:pStyle w:val="Cmsor2"/>
      </w:pPr>
      <w:bookmarkStart w:id="39" w:name="_Ref103720121"/>
      <w:bookmarkStart w:id="40" w:name="_Toc103721118"/>
      <w:r>
        <w:t>Összeszerelés</w:t>
      </w:r>
      <w:bookmarkEnd w:id="39"/>
      <w:bookmarkEnd w:id="40"/>
    </w:p>
    <w:p w14:paraId="7DEA4426" w14:textId="772F9DBB" w:rsidR="0051187E" w:rsidRDefault="0051187E" w:rsidP="0051187E">
      <w:r>
        <w:t>értékelés</w:t>
      </w:r>
    </w:p>
    <w:p w14:paraId="381ECC7A" w14:textId="4E0E03E8" w:rsidR="00D84C7E" w:rsidRPr="0051187E" w:rsidRDefault="00B004ED" w:rsidP="00FB0389">
      <w:pPr>
        <w:pStyle w:val="Cmsor2"/>
      </w:pPr>
      <w:bookmarkStart w:id="41" w:name="_Toc103721119"/>
      <w:r>
        <w:t>Szervo</w:t>
      </w:r>
      <w:bookmarkEnd w:id="41"/>
    </w:p>
    <w:p w14:paraId="1D4AE035" w14:textId="6B7D0DB9" w:rsidR="004E1053" w:rsidRDefault="00484E45" w:rsidP="004E1053">
      <w:pPr>
        <w:pStyle w:val="Cmsor1"/>
      </w:pPr>
      <w:bookmarkStart w:id="42" w:name="_Toc103721120"/>
      <w:r>
        <w:lastRenderedPageBreak/>
        <w:t>Omnidirekcionális j</w:t>
      </w:r>
      <w:r w:rsidR="004E1053">
        <w:t>árási algoritmus</w:t>
      </w:r>
      <w:bookmarkEnd w:id="42"/>
    </w:p>
    <w:p w14:paraId="120D9C45" w14:textId="593A2D0B" w:rsidR="009F6023" w:rsidRDefault="00DA568A" w:rsidP="009F6023">
      <w:r>
        <w:t>Egy négylábú robot mozgása elsőre</w:t>
      </w:r>
      <w:r w:rsidR="007805B1">
        <w:t xml:space="preserve"> egyszerűbbnek tűnhet, mint egy hat, vagy nyolc lábúé, hiszen kevesebb láb irányítását</w:t>
      </w:r>
      <w:r w:rsidR="0088367A">
        <w:t xml:space="preserve"> és lépési pozícióját</w:t>
      </w:r>
      <w:r w:rsidR="007805B1">
        <w:t xml:space="preserve"> kell megvalósítani. Gondoljunk csak a hangyák és pókok mozgására, melyek igen kaotikusnak tűnnek</w:t>
      </w:r>
      <w:r w:rsidR="0088367A">
        <w:t xml:space="preserve">, nehéz megállapítani hogyan mozognak. Azonmban kicsit jobban megvizsgálva </w:t>
      </w:r>
      <w:r w:rsidR="004E7E47">
        <w:t xml:space="preserve">elsődleges becslésként </w:t>
      </w:r>
      <w:r w:rsidR="00330CF9">
        <w:t>kimondhatjuk</w:t>
      </w:r>
      <w:r w:rsidR="004E7E47">
        <w:t>, hogy egyensúlyozás nélküli</w:t>
      </w:r>
      <w:r w:rsidR="00330CF9">
        <w:t>,</w:t>
      </w:r>
      <w:r w:rsidR="004E7E47">
        <w:t xml:space="preserve"> </w:t>
      </w:r>
      <w:r w:rsidR="00330CF9">
        <w:t>statikus [</w:t>
      </w:r>
      <w:r w:rsidR="00551D6D" w:rsidRPr="00551D6D">
        <w:rPr>
          <w:color w:val="FF0000"/>
        </w:rPr>
        <w:t>HIVATKOZÁS</w:t>
      </w:r>
      <w:r w:rsidR="00AA344F">
        <w:rPr>
          <w:color w:val="FF0000"/>
        </w:rPr>
        <w:t>?</w:t>
      </w:r>
      <w:r w:rsidR="00330CF9">
        <w:t xml:space="preserve">] járás esetén azon robotok, melyeknek több lába van stabilabb és gyorsabb mozgást tudnak megvalósítani. Ez abból adódik, </w:t>
      </w:r>
      <w:r w:rsidR="003262E0">
        <w:t xml:space="preserve">hogy a robot stabilitásának megtartása érdekében </w:t>
      </w:r>
      <w:r w:rsidR="00C867FF">
        <w:t>legalább három lábának mindenféleképpen a földet kell érintse és a robot tömegközéppontja a lábak által alkotott háromszögön belül kell maradjon. Amíg egy négy lábú ro</w:t>
      </w:r>
      <w:r w:rsidR="002B7893">
        <w:t>bot a fentiek alapján egyszerre csak egy lábát tudja felemelni egy hat vagy nyolc lábbal rendelkező esetben már három, illetve négy lábat</w:t>
      </w:r>
      <w:r w:rsidR="001575AD">
        <w:t>, a szimmetria megtartása érdekében,</w:t>
      </w:r>
      <w:r w:rsidR="002B7893">
        <w:t xml:space="preserve"> emel egyszerre a levegőbe, ezzel egy sokkal gyorsabb és stabilabb mozgást elérve. A fentiek alapján sejthetjük, hogy egy négy lábú statikus mozgás</w:t>
      </w:r>
      <w:r w:rsidR="00701AA9">
        <w:t>t megvalósító algoritmus</w:t>
      </w:r>
      <w:r w:rsidR="00553886">
        <w:t xml:space="preserve"> </w:t>
      </w:r>
      <w:r w:rsidR="00AD0139">
        <w:t xml:space="preserve">sokkal lassabb, szaggatottabb, talán egy fokkal bonyolultabb </w:t>
      </w:r>
      <w:r w:rsidR="00553886">
        <w:t>eredményhez vezet, mint egy több lábbal rendelkező esetben.</w:t>
      </w:r>
    </w:p>
    <w:p w14:paraId="21A27903" w14:textId="4845C4E8" w:rsidR="001A39F7" w:rsidRDefault="00E6174E" w:rsidP="001A39F7">
      <w:r>
        <w:t xml:space="preserve">A járási algoritmus </w:t>
      </w:r>
      <w:r w:rsidR="005F5381">
        <w:t>újra tervezésekor</w:t>
      </w:r>
      <w:r>
        <w:t xml:space="preserve"> elsődleges szempont</w:t>
      </w:r>
      <w:r w:rsidR="001A39F7">
        <w:t>om</w:t>
      </w:r>
      <w:r>
        <w:t xml:space="preserve"> volt, hogy </w:t>
      </w:r>
      <w:r w:rsidR="005F5381">
        <w:t>a régi programmal ellentétben a robot ne csak egyenesen tudjon menni és a tengelye körül tudjon forogni</w:t>
      </w:r>
      <w:r w:rsidR="00551D6D">
        <w:t xml:space="preserve"> [</w:t>
      </w:r>
      <w:r w:rsidR="00551D6D" w:rsidRPr="00551D6D">
        <w:rPr>
          <w:color w:val="FF0000"/>
        </w:rPr>
        <w:t>HIVATKOZÁS</w:t>
      </w:r>
      <w:r w:rsidR="00551D6D">
        <w:t>]</w:t>
      </w:r>
      <w:r w:rsidR="005F5381">
        <w:t>, hanem</w:t>
      </w:r>
      <w:r w:rsidR="000C7D98">
        <w:t xml:space="preserve"> bármelyik irányba el tudjon indulni</w:t>
      </w:r>
      <w:r w:rsidR="007E0D9A">
        <w:t>, függetlenül attól, hogy milyen irányba áll az eleje</w:t>
      </w:r>
      <w:r w:rsidR="000C7D98">
        <w:t xml:space="preserve">. </w:t>
      </w:r>
      <w:r w:rsidR="001A39F7">
        <w:t xml:space="preserve">A robot </w:t>
      </w:r>
      <w:r w:rsidR="004D5A3D">
        <w:t>újra tervezésekor, e célt figyelembe véve</w:t>
      </w:r>
      <w:r w:rsidR="00C43330">
        <w:t>,</w:t>
      </w:r>
      <w:r w:rsidR="004D5A3D">
        <w:t xml:space="preserve"> úgy alakítottam ki a terveket, hogy az a tengelyekre szimmetrikus legyen, így a robot előre és oldalra </w:t>
      </w:r>
      <w:r w:rsidR="00F42DDA">
        <w:t>a lépéssorrenden kívül ugyanúgy tud lépni</w:t>
      </w:r>
      <w:r w:rsidR="004D5A3D">
        <w:t xml:space="preserve">. </w:t>
      </w:r>
      <w:r w:rsidR="00C43330">
        <w:t xml:space="preserve">Azt változtatva, hogy mennyit lépjen előre és oldalra, a robot tetszőleges irányba mozgatható úgy, hogy végig egy irányba néz, tehát </w:t>
      </w:r>
      <w:r w:rsidR="00F42DDA">
        <w:t xml:space="preserve">mechanikailag </w:t>
      </w:r>
      <w:r w:rsidR="00891A2D">
        <w:t>minden irányba</w:t>
      </w:r>
      <w:r w:rsidR="00C43330">
        <w:t xml:space="preserve"> mozgatható</w:t>
      </w:r>
      <w:r w:rsidR="00891A2D">
        <w:t>.</w:t>
      </w:r>
    </w:p>
    <w:p w14:paraId="76DCF4EC" w14:textId="65D97D29" w:rsidR="00DB1924" w:rsidRDefault="00F761E6" w:rsidP="00DB1924">
      <w:r>
        <w:t>A fent említett általános mozgási algoritmus tervezésekor figyelembe vettem, hogy a robot</w:t>
      </w:r>
      <w:r w:rsidR="005777C9">
        <w:t xml:space="preserve"> </w:t>
      </w:r>
      <w:commentRangeStart w:id="43"/>
      <w:r w:rsidR="005777C9">
        <w:t>ROS</w:t>
      </w:r>
      <w:commentRangeEnd w:id="43"/>
      <w:r w:rsidR="0050564C">
        <w:rPr>
          <w:rStyle w:val="Jegyzethivatkozs"/>
        </w:rPr>
        <w:commentReference w:id="43"/>
      </w:r>
      <w:r w:rsidR="005777C9">
        <w:t xml:space="preserve"> </w:t>
      </w:r>
      <w:r w:rsidR="0050564C">
        <w:t>[</w:t>
      </w:r>
      <w:r w:rsidR="0050564C" w:rsidRPr="0050564C">
        <w:rPr>
          <w:color w:val="FF0000"/>
        </w:rPr>
        <w:t>HIVATKOZÁS</w:t>
      </w:r>
      <w:r w:rsidR="0050564C">
        <w:t xml:space="preserve">] </w:t>
      </w:r>
      <w:r w:rsidR="005777C9">
        <w:t>környezetbe való integrálása a cél</w:t>
      </w:r>
      <w:r w:rsidR="00E16169">
        <w:t>om</w:t>
      </w:r>
      <w:r w:rsidR="008D2E24">
        <w:t xml:space="preserve">, melyre az </w:t>
      </w:r>
      <w:commentRangeStart w:id="44"/>
      <w:r w:rsidR="008D2E24" w:rsidRPr="008D2E24">
        <w:rPr>
          <w:color w:val="FF0000"/>
        </w:rPr>
        <w:t>XY</w:t>
      </w:r>
      <w:r w:rsidR="008D2E24">
        <w:t xml:space="preserve"> </w:t>
      </w:r>
      <w:commentRangeEnd w:id="44"/>
      <w:r w:rsidR="0050564C">
        <w:rPr>
          <w:rStyle w:val="Jegyzethivatkozs"/>
        </w:rPr>
        <w:commentReference w:id="44"/>
      </w:r>
      <w:r w:rsidR="008D2E24">
        <w:t>pontban térek ki részletesebben</w:t>
      </w:r>
      <w:r w:rsidR="00E16169">
        <w:t xml:space="preserve">. </w:t>
      </w:r>
      <w:commentRangeStart w:id="45"/>
      <w:r w:rsidR="00096618">
        <w:t xml:space="preserve">A </w:t>
      </w:r>
      <w:r w:rsidR="008400BB">
        <w:t>mozgási parancs</w:t>
      </w:r>
      <w:r w:rsidR="00096618">
        <w:t xml:space="preserve"> </w:t>
      </w:r>
      <w:r w:rsidR="00975061">
        <w:t xml:space="preserve">két paramétert vár, a cél pozíció koordinátait a robot koordináta tengelyében, azaz az elmozdulás vektort, illetve azt az elfordulás mennyiséget, melyet a </w:t>
      </w:r>
      <w:r w:rsidR="008400BB">
        <w:t>célpontba</w:t>
      </w:r>
      <w:r w:rsidR="00975061">
        <w:t xml:space="preserve"> érve elforduljon a robot.</w:t>
      </w:r>
      <w:r w:rsidR="008400BB">
        <w:t xml:space="preserve"> </w:t>
      </w:r>
      <w:commentRangeEnd w:id="45"/>
      <w:r w:rsidR="00096618">
        <w:rPr>
          <w:rStyle w:val="Jegyzethivatkozs"/>
        </w:rPr>
        <w:commentReference w:id="45"/>
      </w:r>
      <w:commentRangeStart w:id="46"/>
      <w:r w:rsidR="008400BB">
        <w:t>Algoritmusom több különálló részre bontható,</w:t>
      </w:r>
      <w:r w:rsidR="0061606D">
        <w:t xml:space="preserve"> először kiszámolja a legnagyobb</w:t>
      </w:r>
      <w:r w:rsidR="00D82423">
        <w:t xml:space="preserve"> láb lépés</w:t>
      </w:r>
      <w:r w:rsidR="0061606D">
        <w:t xml:space="preserve"> távolságot</w:t>
      </w:r>
      <w:r w:rsidR="00D82423">
        <w:t xml:space="preserve">, melyet a lábak elérési tartománya határol. </w:t>
      </w:r>
      <w:r w:rsidR="00C83822">
        <w:t xml:space="preserve">Majd kiszámolja a lelépendő távolság és az elfordulandó </w:t>
      </w:r>
      <w:r w:rsidR="00C83822">
        <w:lastRenderedPageBreak/>
        <w:t xml:space="preserve">szög alapján azt a </w:t>
      </w:r>
      <w:r w:rsidR="007F5C2E">
        <w:t xml:space="preserve">lépéstávolságot, illetve lépésenkénti elfordulást, melyet a robot ténylegesen lépni fog. A tényleges lépéstávolság nem minden esetben egyenlő a maximummal, hogyha a lelépendő távolság nem </w:t>
      </w:r>
      <w:r w:rsidR="00B17499">
        <w:t>egész számú többszöröse a</w:t>
      </w:r>
      <w:r w:rsidR="007F5C2E">
        <w:t xml:space="preserve"> maximum lépéstávolság</w:t>
      </w:r>
      <w:r w:rsidR="00B17499">
        <w:t>nak. A továbbiakban az algoritmus a mozgás irányának függvényében összeállítja a lábak lépésének sorrendjét, majd végül kiszámolja minden egyes lábhoz a hozzá tartozó új pozíciót.</w:t>
      </w:r>
      <w:r w:rsidR="007F5C2E">
        <w:t xml:space="preserve"> </w:t>
      </w:r>
      <w:commentRangeEnd w:id="46"/>
      <w:r w:rsidR="008A51E5">
        <w:rPr>
          <w:rStyle w:val="Jegyzethivatkozs"/>
        </w:rPr>
        <w:commentReference w:id="46"/>
      </w:r>
    </w:p>
    <w:p w14:paraId="2633E6EA" w14:textId="1AB21A60" w:rsidR="00FF6EDF" w:rsidRDefault="00FF6EDF" w:rsidP="00FF6EDF">
      <w:pPr>
        <w:pStyle w:val="Cmsor2"/>
      </w:pPr>
      <w:bookmarkStart w:id="47" w:name="_Toc103721121"/>
      <w:r>
        <w:t xml:space="preserve">Láb elérési </w:t>
      </w:r>
      <w:r w:rsidR="0083743D">
        <w:t>tartománya</w:t>
      </w:r>
      <w:bookmarkEnd w:id="47"/>
    </w:p>
    <w:p w14:paraId="7E407173" w14:textId="6C8676E0" w:rsidR="00DB1924" w:rsidRDefault="008F0BD3" w:rsidP="00DB1924">
      <w:commentRangeStart w:id="48"/>
      <w:r>
        <w:t xml:space="preserve">A mozgási algoritmus </w:t>
      </w:r>
      <w:r w:rsidR="00D35942">
        <w:t xml:space="preserve">elkészítése elött, meg kellett vizsgálnom a robot lábainak elérési tartományát, melyek a mechanikai kialakításuk határol. </w:t>
      </w:r>
      <w:r>
        <w:t xml:space="preserve"> </w:t>
      </w:r>
      <w:r w:rsidR="00D35942">
        <w:t>A robot egy lábának elérési tartományának nevezzük azt a területet, mely</w:t>
      </w:r>
      <w:r w:rsidR="00025E8B">
        <w:t xml:space="preserve">en belül a </w:t>
      </w:r>
      <w:r w:rsidR="0053186E">
        <w:t>láb mechanikailag képes kinyúlni</w:t>
      </w:r>
      <w:r w:rsidR="00772046">
        <w:t xml:space="preserve"> [</w:t>
      </w:r>
      <w:r w:rsidR="00772046" w:rsidRPr="00772046">
        <w:rPr>
          <w:color w:val="FF0000"/>
        </w:rPr>
        <w:t>HIVATKOZÁS?</w:t>
      </w:r>
      <w:r w:rsidR="00772046">
        <w:t>]</w:t>
      </w:r>
      <w:r w:rsidR="0053186E">
        <w:t xml:space="preserve">. </w:t>
      </w:r>
      <w:r w:rsidR="0083743D">
        <w:t>A legtöbb ezzel a témakörrel foglalkozó cikkben egy téglalappal egyszerűsítik le a lábak elérési tartományát az egyszerűbb számolás érdekében</w:t>
      </w:r>
      <w:r w:rsidR="00AA344F">
        <w:t xml:space="preserve"> [</w:t>
      </w:r>
      <w:r w:rsidR="00AA344F" w:rsidRPr="00AA344F">
        <w:rPr>
          <w:color w:val="FF0000"/>
        </w:rPr>
        <w:t>HIVATKOZÁS</w:t>
      </w:r>
      <w:r w:rsidR="00AA344F">
        <w:t>]</w:t>
      </w:r>
      <w:r w:rsidR="0083743D">
        <w:t xml:space="preserve">. </w:t>
      </w:r>
      <w:r w:rsidR="00C45FBF">
        <w:t xml:space="preserve">Az egyszerűsítést én nem alkalmaztam, mert a téglalap alakú elérési tartomány esetében </w:t>
      </w:r>
      <w:r w:rsidR="00DC2E8C">
        <w:t xml:space="preserve">a robot előre nagyobb távolságot tud lépni, mint oldalra. Számomra elsődleges cél volt a robot szimmetriájának megtartása így a felhasználtam a teljes mechanikailag megengedett tartományt, melyet </w:t>
      </w:r>
      <w:r w:rsidR="00DB1924">
        <w:fldChar w:fldCharType="begin"/>
      </w:r>
      <w:r w:rsidR="00DB1924">
        <w:instrText xml:space="preserve"> REF _Ref103164328 \r \h </w:instrText>
      </w:r>
      <w:r w:rsidR="00DB1924">
        <w:fldChar w:fldCharType="separate"/>
      </w:r>
      <w:r w:rsidR="00FB0389">
        <w:t>3.1.1</w:t>
      </w:r>
      <w:r w:rsidR="00DB1924">
        <w:fldChar w:fldCharType="end"/>
      </w:r>
      <w:commentRangeStart w:id="49"/>
      <w:r w:rsidR="00D84C7E">
        <w:t xml:space="preserve"> </w:t>
      </w:r>
      <w:commentRangeEnd w:id="49"/>
      <w:r w:rsidR="00D84C7E">
        <w:rPr>
          <w:rStyle w:val="Jegyzethivatkozs"/>
        </w:rPr>
        <w:commentReference w:id="49"/>
      </w:r>
      <w:r w:rsidR="00192C57">
        <w:t>fejezetben</w:t>
      </w:r>
      <w:r w:rsidR="00D84C7E">
        <w:t xml:space="preserve"> részletezek. </w:t>
      </w:r>
      <w:r w:rsidR="00CA2287">
        <w:t xml:space="preserve">Az elérési tartomány megválasztásakor figyelembe vettem a robot lábainak számának bővítési lehetőségét is, melyre a </w:t>
      </w:r>
      <w:r w:rsidR="00DB1924">
        <w:fldChar w:fldCharType="begin"/>
      </w:r>
      <w:r w:rsidR="00DB1924">
        <w:instrText xml:space="preserve"> REF _Ref103164340 \r \h </w:instrText>
      </w:r>
      <w:r w:rsidR="00DB1924">
        <w:fldChar w:fldCharType="separate"/>
      </w:r>
      <w:r w:rsidR="00FB0389">
        <w:t>3.1.4</w:t>
      </w:r>
      <w:r w:rsidR="00DB1924">
        <w:fldChar w:fldCharType="end"/>
      </w:r>
      <w:r w:rsidR="00CA2287">
        <w:t xml:space="preserve"> fejezetben térek ki bővebben.</w:t>
      </w:r>
      <w:commentRangeEnd w:id="48"/>
      <w:r w:rsidR="004941C3">
        <w:rPr>
          <w:rStyle w:val="Jegyzethivatkozs"/>
        </w:rPr>
        <w:commentReference w:id="48"/>
      </w:r>
    </w:p>
    <w:p w14:paraId="31C6AC86" w14:textId="1F9FBE4D" w:rsidR="00AA344F" w:rsidRDefault="00AA344F" w:rsidP="00AA344F">
      <w:pPr>
        <w:pStyle w:val="Cmsor3"/>
      </w:pPr>
      <w:bookmarkStart w:id="50" w:name="_Az_elérési_tartomány"/>
      <w:bookmarkStart w:id="51" w:name="_Ref103162995"/>
      <w:bookmarkStart w:id="52" w:name="_Ref103164328"/>
      <w:bookmarkStart w:id="53" w:name="_Toc103721122"/>
      <w:bookmarkEnd w:id="50"/>
      <w:r>
        <w:t>Az elérési tartomány</w:t>
      </w:r>
      <w:bookmarkEnd w:id="51"/>
      <w:bookmarkEnd w:id="52"/>
      <w:bookmarkEnd w:id="53"/>
    </w:p>
    <w:p w14:paraId="516A90E2" w14:textId="1C16E829" w:rsidR="00817AD6" w:rsidRPr="00252E1C" w:rsidRDefault="004941C3" w:rsidP="004941C3">
      <w:commentRangeStart w:id="54"/>
      <w:r>
        <w:t>A továbbiakban bemutatom egy láb elérési tartományának felépítését</w:t>
      </w:r>
      <w:r w:rsidR="0087509E">
        <w:t xml:space="preserve"> és paramétereit, elegendő egy tartományt részleteznem, </w:t>
      </w:r>
      <w:r w:rsidR="00980069">
        <w:t xml:space="preserve">mert a többi ennek tükrözésivel </w:t>
      </w:r>
      <w:r w:rsidR="009D435A">
        <w:t>kiszámolható</w:t>
      </w:r>
      <w:r w:rsidR="00980069">
        <w:t>.</w:t>
      </w:r>
      <w:r w:rsidR="00E34D27">
        <w:t xml:space="preserve"> A robot koordináta rendszere úgy épül fel, hogy a robot testének középpontja az origó és a négy láb a négy síknegyeden helyezkedik el. </w:t>
      </w:r>
      <w:commentRangeStart w:id="55"/>
      <w:r w:rsidR="00E34D27">
        <w:t xml:space="preserve">A robot </w:t>
      </w:r>
      <w:r w:rsidR="00817AD6">
        <w:t>eleje a z tengely fele, míg a jobb oldala az x tengely fele néz, így a jobb mellső lábának koordinátái pozitívek.</w:t>
      </w:r>
      <w:r w:rsidR="00252E1C">
        <w:t xml:space="preserve"> Az y tengely mentén a robot hasmagassága állítható.</w:t>
      </w:r>
      <w:commentRangeEnd w:id="54"/>
      <w:r w:rsidR="00252E1C">
        <w:rPr>
          <w:rStyle w:val="Jegyzethivatkozs"/>
        </w:rPr>
        <w:commentReference w:id="54"/>
      </w:r>
      <w:commentRangeEnd w:id="55"/>
      <w:r w:rsidR="00252E1C">
        <w:rPr>
          <w:rStyle w:val="Jegyzethivatkozs"/>
        </w:rPr>
        <w:commentReference w:id="55"/>
      </w:r>
    </w:p>
    <w:p w14:paraId="4E545F79" w14:textId="67EB6208" w:rsidR="004941C3" w:rsidRDefault="00817AD6" w:rsidP="004941C3">
      <w:r>
        <w:t xml:space="preserve">Egy láb </w:t>
      </w:r>
      <w:r w:rsidR="009D435A">
        <w:t xml:space="preserve">mechanikai paramétereit és összeállítását a </w:t>
      </w:r>
      <w:r w:rsidR="00DB1924">
        <w:fldChar w:fldCharType="begin"/>
      </w:r>
      <w:r w:rsidR="00DB1924">
        <w:instrText xml:space="preserve"> REF _Ref103164378 \r \h </w:instrText>
      </w:r>
      <w:r w:rsidR="00DB1924">
        <w:fldChar w:fldCharType="separate"/>
      </w:r>
      <w:r w:rsidR="00FB0389">
        <w:t>2.1</w:t>
      </w:r>
      <w:r w:rsidR="00DB1924">
        <w:fldChar w:fldCharType="end"/>
      </w:r>
      <w:r w:rsidR="009D435A">
        <w:t xml:space="preserve"> fejezet részletezi</w:t>
      </w:r>
      <w:r w:rsidR="002E267B">
        <w:t>, az elérési tartomány szempontjából az a fontos, hogy a három forgó pont közül az első az y tengely körül forog, míg a második és a harmadik a</w:t>
      </w:r>
      <w:r w:rsidR="009569F9">
        <w:t>z x tengely körül. A robot lábának inverzkinematikai</w:t>
      </w:r>
      <w:r w:rsidR="00381BF3">
        <w:t xml:space="preserve"> modellje x, y, z koordinátákat használ a pozíció megadására. </w:t>
      </w:r>
      <w:r w:rsidR="00125D5D">
        <w:t>Viszont a</w:t>
      </w:r>
      <w:r w:rsidR="00381BF3">
        <w:t xml:space="preserve"> robot lábának kialakítása miatt a láb egy pozíciója sokkal jobban leírható egy α szög és </w:t>
      </w:r>
      <w:r w:rsidR="00381BF3">
        <w:lastRenderedPageBreak/>
        <w:t>egy r sugár segítségével, ahol előbbi a</w:t>
      </w:r>
      <w:r w:rsidR="00AF2CA4">
        <w:t>z első forgó pont szögének felel meg, utóbbi a második és harmadik forgó ponttal egy egyenes mentén növelhető a távolság.</w:t>
      </w:r>
      <w:r w:rsidR="00381BF3">
        <w:t xml:space="preserve"> </w:t>
      </w:r>
    </w:p>
    <w:p w14:paraId="609929E3" w14:textId="2338F41D" w:rsidR="00850089" w:rsidRDefault="00850089" w:rsidP="004941C3">
      <w:r>
        <w:t>A fent leírtak alapján következik, hogy az elérhető tartomány egy kör valamilyen szelete, a láb mechanikai paraméterei korlátozzák, hogy mennyire messzire tud nyúlni, ezzel egy maximum nyúlási távolságot</w:t>
      </w:r>
      <w:r w:rsidR="00B004ED">
        <w:t xml:space="preserve"> számolható ki. A körszelet nagyságát tovább korlátozza az első forgó pontba épített </w:t>
      </w:r>
      <w:commentRangeStart w:id="56"/>
      <w:r w:rsidR="00B004ED">
        <w:t>szervo forgási korlátja, mely</w:t>
      </w:r>
      <w:r w:rsidR="00B610BB">
        <w:t>nek teljes tartománya ugyan 145° viszont a tipikus használati tartománya csak 90° fok így én az utóbbi értéket használtam fel.</w:t>
      </w:r>
      <w:commentRangeEnd w:id="56"/>
      <w:r w:rsidR="00B610BB">
        <w:rPr>
          <w:rStyle w:val="Jegyzethivatkozs"/>
        </w:rPr>
        <w:commentReference w:id="56"/>
      </w:r>
      <w:r w:rsidR="00BA21D5">
        <w:t xml:space="preserve"> Egy láb elérési tartományát tovább szűkíti az, hogy a </w:t>
      </w:r>
      <w:r w:rsidR="00125D5D">
        <w:t xml:space="preserve">végpont </w:t>
      </w:r>
      <w:r w:rsidR="00BA21D5">
        <w:t>nem képes teljesen a y tengely körüli forgó pont alá haj</w:t>
      </w:r>
      <w:r w:rsidR="009546A6">
        <w:t>olni</w:t>
      </w:r>
      <w:r w:rsidR="00BA21D5">
        <w:t xml:space="preserve">, hanem csak egy adott paraméter értéjéig képes behúzni azt. Ebből következik, hogy az elérési tartomány határolja egy kisebb </w:t>
      </w:r>
      <w:r w:rsidR="006E0786">
        <w:t>körív is, melyen belűre nem tudja húzni a lábát a robot.</w:t>
      </w:r>
    </w:p>
    <w:p w14:paraId="0303EACC" w14:textId="66EF5358" w:rsidR="007A1951" w:rsidRDefault="006E0786" w:rsidP="007A1951">
      <w:pPr>
        <w:rPr>
          <w:color w:val="FF0000"/>
        </w:rPr>
      </w:pPr>
      <w:r>
        <w:t>Összefoglalva</w:t>
      </w:r>
      <w:r w:rsidR="00FE5943">
        <w:tab/>
      </w:r>
      <w:r w:rsidR="00FE5943" w:rsidRPr="00FE5943">
        <w:rPr>
          <w:color w:val="FF0000"/>
        </w:rPr>
        <w:t>…</w:t>
      </w:r>
      <w:r w:rsidRPr="00FE5943">
        <w:rPr>
          <w:color w:val="FF0000"/>
        </w:rPr>
        <w:t>kép alapján összefoglalni…</w:t>
      </w:r>
      <w:r w:rsidR="00FE5943">
        <w:rPr>
          <w:color w:val="FF0000"/>
        </w:rPr>
        <w:t xml:space="preserve"> meg képre hivatkozni stb.</w:t>
      </w:r>
      <w:r w:rsidR="007A1951">
        <w:rPr>
          <w:color w:val="FF0000"/>
        </w:rPr>
        <w:t xml:space="preserve"> </w:t>
      </w:r>
    </w:p>
    <w:p w14:paraId="065D4B43" w14:textId="54EB60E8" w:rsidR="00D01138" w:rsidRDefault="00D01138" w:rsidP="00D01138">
      <w:pPr>
        <w:pStyle w:val="Cmsor3"/>
      </w:pPr>
      <w:bookmarkStart w:id="57" w:name="_Toc103721123"/>
      <w:r>
        <w:t>Láb pályája</w:t>
      </w:r>
      <w:bookmarkEnd w:id="57"/>
    </w:p>
    <w:p w14:paraId="153D00E3" w14:textId="01F8BBD3" w:rsidR="00FE3656" w:rsidRDefault="00FE3656" w:rsidP="00125D5D">
      <w:r>
        <w:t>A robot lábának mozgási pályáját egy egyenes határolja. A pálya</w:t>
      </w:r>
      <w:r w:rsidR="00115D77">
        <w:t xml:space="preserve"> járás közben</w:t>
      </w:r>
      <w:r>
        <w:t xml:space="preserve"> minden esetben érinti a </w:t>
      </w:r>
      <w:r>
        <w:fldChar w:fldCharType="begin"/>
      </w:r>
      <w:r>
        <w:instrText xml:space="preserve"> REF _Ref103208144 \r \h </w:instrText>
      </w:r>
      <w:r>
        <w:fldChar w:fldCharType="separate"/>
      </w:r>
      <w:r w:rsidR="00FB0389">
        <w:t>3.1.3</w:t>
      </w:r>
      <w:r>
        <w:fldChar w:fldCharType="end"/>
      </w:r>
      <w:r>
        <w:t xml:space="preserve"> pontban részletezett középpontot</w:t>
      </w:r>
      <w:r w:rsidR="0095263C">
        <w:t xml:space="preserve">. A pálya irányultságát elsősorban a robot mozgási iránya szabja meg, melyet az xy képen α szög jelez. A robot mozgási pályája minden esetben két ponton metszi az eléréi tartományt, ezen két pont segítségével könnyedén kiszámolható a </w:t>
      </w:r>
      <w:r w:rsidR="00DF50B6">
        <w:t xml:space="preserve">láb lépésének hossza, melyet a </w:t>
      </w:r>
      <w:r w:rsidR="00DF50B6">
        <w:fldChar w:fldCharType="begin"/>
      </w:r>
      <w:r w:rsidR="00DF50B6">
        <w:instrText xml:space="preserve"> REF _Ref103208882 \r \h </w:instrText>
      </w:r>
      <w:r w:rsidR="00DF50B6">
        <w:fldChar w:fldCharType="separate"/>
      </w:r>
      <w:r w:rsidR="00FB0389">
        <w:t>3.2</w:t>
      </w:r>
      <w:r w:rsidR="00DF50B6">
        <w:fldChar w:fldCharType="end"/>
      </w:r>
      <w:r w:rsidR="00DF50B6">
        <w:t xml:space="preserve"> fejezet tárgyal részletesebben.</w:t>
      </w:r>
    </w:p>
    <w:p w14:paraId="48381140" w14:textId="5DBE1E81" w:rsidR="007A1951" w:rsidRDefault="00D15A1F" w:rsidP="00D15A1F">
      <w:pPr>
        <w:pStyle w:val="Cmsor3"/>
      </w:pPr>
      <w:bookmarkStart w:id="58" w:name="_Ref103208144"/>
      <w:bookmarkStart w:id="59" w:name="_Toc103721124"/>
      <w:r>
        <w:t>Elérési tartomány középpontja</w:t>
      </w:r>
      <w:bookmarkEnd w:id="58"/>
      <w:bookmarkEnd w:id="59"/>
    </w:p>
    <w:p w14:paraId="0DFD14D5" w14:textId="43636D22" w:rsidR="00DD74A0" w:rsidRDefault="00ED205A" w:rsidP="00DD74A0">
      <w:r>
        <w:t xml:space="preserve">A mozgási algoritmus tervezését nagyban megkönnyíti az, ha </w:t>
      </w:r>
      <w:r w:rsidR="00A73111">
        <w:t>a láb pályája, függetlenül annak szögétől,</w:t>
      </w:r>
      <w:r w:rsidR="00DD74A0">
        <w:t xml:space="preserve"> minden esetben átmegy egy fix ponton, ezzel meghatározva egy láb elérési tartományának </w:t>
      </w:r>
      <w:r w:rsidR="00BE2CBB">
        <w:t>C</w:t>
      </w:r>
      <w:r w:rsidR="00BE2CBB" w:rsidRPr="00BE2CBB">
        <w:rPr>
          <w:vertAlign w:val="subscript"/>
        </w:rPr>
        <w:t>i</w:t>
      </w:r>
      <w:r w:rsidR="00BE2CBB">
        <w:t xml:space="preserve"> </w:t>
      </w:r>
      <w:r w:rsidR="00DD74A0">
        <w:t>középpontját</w:t>
      </w:r>
      <w:r w:rsidR="00AD1813">
        <w:t xml:space="preserve"> [</w:t>
      </w:r>
      <w:r w:rsidR="00AD1813" w:rsidRPr="00AD1813">
        <w:rPr>
          <w:color w:val="FF0000"/>
        </w:rPr>
        <w:t>HIVATKOZÁS</w:t>
      </w:r>
      <w:r w:rsidR="00AD1813">
        <w:t>]</w:t>
      </w:r>
      <w:r w:rsidR="00DD74A0">
        <w:t>.</w:t>
      </w:r>
      <w:r w:rsidR="00AD1813">
        <w:t xml:space="preserve"> </w:t>
      </w:r>
      <w:r w:rsidR="00BD0C31">
        <w:t>A</w:t>
      </w:r>
      <w:r w:rsidR="00BE2CBB">
        <w:t>z xy képen látható C</w:t>
      </w:r>
      <w:r w:rsidR="00BE2CBB" w:rsidRPr="00BE2CBB">
        <w:rPr>
          <w:vertAlign w:val="subscript"/>
        </w:rPr>
        <w:t>i</w:t>
      </w:r>
      <w:r w:rsidR="00BE2CBB">
        <w:t xml:space="preserve"> </w:t>
      </w:r>
      <w:r w:rsidR="00BD0C31">
        <w:t xml:space="preserve">pontot a </w:t>
      </w:r>
      <w:r w:rsidR="00BD0C31">
        <w:fldChar w:fldCharType="begin"/>
      </w:r>
      <w:r w:rsidR="00BD0C31">
        <w:instrText xml:space="preserve"> REF _Ref103162995 \r \h </w:instrText>
      </w:r>
      <w:r w:rsidR="00BD0C31">
        <w:fldChar w:fldCharType="separate"/>
      </w:r>
      <w:r w:rsidR="00FB0389">
        <w:t>3.1.1</w:t>
      </w:r>
      <w:r w:rsidR="00BD0C31">
        <w:fldChar w:fldCharType="end"/>
      </w:r>
      <w:r w:rsidR="00BD0C31">
        <w:t xml:space="preserve"> </w:t>
      </w:r>
      <w:r w:rsidR="00E60C58">
        <w:t>fejezetben</w:t>
      </w:r>
      <w:r w:rsidR="00BD0C31">
        <w:t xml:space="preserve"> részletezett elérési tartomány</w:t>
      </w:r>
      <w:r w:rsidR="00BE2CBB">
        <w:t>ba illesztettem be, így annak koordinátáit sugár-szög párral adtam meg</w:t>
      </w:r>
      <w:r w:rsidR="00E60C58">
        <w:t xml:space="preserve">. A szimmetria megtartásának érdekében a </w:t>
      </w:r>
      <w:r w:rsidR="003A430B">
        <w:t>C</w:t>
      </w:r>
      <w:r w:rsidR="003A430B" w:rsidRPr="003A430B">
        <w:rPr>
          <w:vertAlign w:val="subscript"/>
        </w:rPr>
        <w:t>i</w:t>
      </w:r>
      <w:r w:rsidR="003A430B">
        <w:t xml:space="preserve"> </w:t>
      </w:r>
      <w:r w:rsidR="00E60C58">
        <w:t xml:space="preserve">szöge a </w:t>
      </w:r>
      <w:r w:rsidR="003A430B">
        <w:t>teljes lefedettség felével</w:t>
      </w:r>
      <w:r w:rsidR="00566040">
        <w:t xml:space="preserve"> egyezik meg</w:t>
      </w:r>
      <w:r w:rsidR="003A430B">
        <w:t>, míg sugara az elérési tartomány</w:t>
      </w:r>
      <w:r w:rsidR="00566040">
        <w:t xml:space="preserve"> két körívének átlaga.</w:t>
      </w:r>
    </w:p>
    <w:p w14:paraId="29DFE7A0" w14:textId="34ACC9AC" w:rsidR="00032298" w:rsidRDefault="00566040" w:rsidP="00032298">
      <w:pPr>
        <w:rPr>
          <w:color w:val="FF0000"/>
        </w:rPr>
      </w:pPr>
      <w:commentRangeStart w:id="60"/>
      <w:r>
        <w:rPr>
          <w:color w:val="FF0000"/>
        </w:rPr>
        <w:t>képletet beszúrni erről</w:t>
      </w:r>
      <w:commentRangeEnd w:id="60"/>
      <w:r w:rsidR="00D01138">
        <w:rPr>
          <w:rStyle w:val="Jegyzethivatkozs"/>
        </w:rPr>
        <w:commentReference w:id="60"/>
      </w:r>
    </w:p>
    <w:p w14:paraId="02BE47DD" w14:textId="7B33A54B" w:rsidR="00D15A1F" w:rsidRPr="00D15A1F" w:rsidRDefault="00DB1924" w:rsidP="00125D5D">
      <w:commentRangeStart w:id="61"/>
      <w:r>
        <w:t xml:space="preserve">A </w:t>
      </w:r>
      <w:r w:rsidR="00357CEE">
        <w:t xml:space="preserve">mozgás </w:t>
      </w:r>
      <w:r w:rsidR="007A4576">
        <w:t>i</w:t>
      </w:r>
      <w:r w:rsidR="00357CEE">
        <w:t>rányok közötti váltást tovább egyszerűsíti</w:t>
      </w:r>
      <w:r w:rsidR="007A4576">
        <w:t xml:space="preserve"> a C</w:t>
      </w:r>
      <w:r w:rsidR="007A4576" w:rsidRPr="007A4576">
        <w:rPr>
          <w:vertAlign w:val="subscript"/>
        </w:rPr>
        <w:t>i</w:t>
      </w:r>
      <w:r w:rsidR="007A4576">
        <w:t xml:space="preserve"> pont, ugyanis így </w:t>
      </w:r>
      <w:r w:rsidR="00134B9C">
        <w:t xml:space="preserve">mozgásiránytól függetlenül létezik olyan pont mely mindig részese a </w:t>
      </w:r>
      <w:r w:rsidR="001F0442">
        <w:t>mozgás pályájának</w:t>
      </w:r>
      <w:r w:rsidR="00D01138">
        <w:t>. A járási algoritmus befejezésekor keletkezik olyan pont, mely ebben a középpontban van.</w:t>
      </w:r>
      <w:commentRangeEnd w:id="61"/>
      <w:r w:rsidR="00D01138">
        <w:rPr>
          <w:rStyle w:val="Jegyzethivatkozs"/>
        </w:rPr>
        <w:commentReference w:id="61"/>
      </w:r>
    </w:p>
    <w:p w14:paraId="3C46988D" w14:textId="58D7AC7F" w:rsidR="00AA344F" w:rsidRDefault="00AA344F" w:rsidP="00AA344F">
      <w:pPr>
        <w:pStyle w:val="Cmsor3"/>
      </w:pPr>
      <w:bookmarkStart w:id="62" w:name="_Ref103164340"/>
      <w:bookmarkStart w:id="63" w:name="_Toc103721125"/>
      <w:commentRangeStart w:id="64"/>
      <w:r>
        <w:lastRenderedPageBreak/>
        <w:t>Az elérési tartomány továbbfejlesztése</w:t>
      </w:r>
      <w:bookmarkEnd w:id="62"/>
      <w:commentRangeEnd w:id="64"/>
      <w:r w:rsidR="00125D5D">
        <w:rPr>
          <w:rStyle w:val="Jegyzethivatkozs"/>
          <w:rFonts w:cs="Times New Roman"/>
          <w:b w:val="0"/>
          <w:bCs w:val="0"/>
        </w:rPr>
        <w:commentReference w:id="64"/>
      </w:r>
      <w:bookmarkEnd w:id="63"/>
    </w:p>
    <w:p w14:paraId="65015B5B" w14:textId="77777777" w:rsidR="00D15A1F" w:rsidRPr="00D15A1F" w:rsidRDefault="00D15A1F" w:rsidP="00D15A1F"/>
    <w:p w14:paraId="7B14651A" w14:textId="6641C53F" w:rsidR="0036329D" w:rsidRDefault="001575AD" w:rsidP="0036329D">
      <w:pPr>
        <w:pStyle w:val="Cmsor2"/>
      </w:pPr>
      <w:bookmarkStart w:id="65" w:name="_Ref103208882"/>
      <w:bookmarkStart w:id="66" w:name="_Ref103257635"/>
      <w:bookmarkStart w:id="67" w:name="_Ref103453417"/>
      <w:bookmarkStart w:id="68" w:name="_Toc103721126"/>
      <w:r>
        <w:t>Maximális</w:t>
      </w:r>
      <w:r w:rsidR="0036329D">
        <w:t xml:space="preserve"> lépéstávolság</w:t>
      </w:r>
      <w:bookmarkEnd w:id="65"/>
      <w:bookmarkEnd w:id="66"/>
      <w:bookmarkEnd w:id="67"/>
      <w:bookmarkEnd w:id="68"/>
    </w:p>
    <w:p w14:paraId="028EDB3F" w14:textId="45716715" w:rsidR="00F40C75" w:rsidRPr="0003758D" w:rsidRDefault="0003758D" w:rsidP="00F40C75">
      <w:r>
        <w:t xml:space="preserve">A </w:t>
      </w:r>
      <w:r w:rsidR="00A33609">
        <w:t>maximális lépéstávolság az a távolság, amely a robot mozgás iránya függvényében meg</w:t>
      </w:r>
      <w:r w:rsidR="006B063D">
        <w:t xml:space="preserve">határozza mi az a legnagyobb lépés, amely </w:t>
      </w:r>
      <w:r w:rsidR="00090B58">
        <w:t xml:space="preserve">megtétele </w:t>
      </w:r>
      <w:r w:rsidR="006B063D">
        <w:t xml:space="preserve">esetén még éppen </w:t>
      </w:r>
      <w:r w:rsidR="007A1951">
        <w:t xml:space="preserve">egyik láb sem lép ki az elérési tartományából. </w:t>
      </w:r>
      <w:r w:rsidR="00C130F4">
        <w:t xml:space="preserve">Ezen szám kiszámításához először ki kell számolni mind a négy </w:t>
      </w:r>
      <w:r w:rsidR="009C19FB">
        <w:t>lábhoz tartozó lépéstávolságot. A járási algoritmus egyszerűsítése érdekében a négy lépéstávolság minimumát vettem, mert így biztosan egyik láb sem fog kilépni a saját területéről.</w:t>
      </w:r>
    </w:p>
    <w:p w14:paraId="576CE95A" w14:textId="5CBC5883" w:rsidR="006F655F" w:rsidRDefault="009152C4" w:rsidP="0036329D">
      <w:pPr>
        <w:pStyle w:val="Cmsor3"/>
      </w:pPr>
      <w:bookmarkStart w:id="69" w:name="_Ref103210450"/>
      <w:bookmarkStart w:id="70" w:name="_Toc103721127"/>
      <w:r>
        <w:t>Láb</w:t>
      </w:r>
      <w:r w:rsidR="00476815">
        <w:t xml:space="preserve"> pályájának</w:t>
      </w:r>
      <w:r>
        <w:t xml:space="preserve"> metszete a lépési tartománnyal</w:t>
      </w:r>
      <w:bookmarkEnd w:id="69"/>
      <w:bookmarkEnd w:id="70"/>
    </w:p>
    <w:p w14:paraId="607D5313" w14:textId="66D53C4B" w:rsidR="00F40C75" w:rsidRDefault="009152C4" w:rsidP="008C7CE3">
      <w:r>
        <w:t xml:space="preserve">A fent említett lábankénti lépéstávolság meghatározásához először </w:t>
      </w:r>
      <w:r w:rsidR="00916515">
        <w:t>elérési</w:t>
      </w:r>
      <w:r w:rsidR="002F0CAC">
        <w:t xml:space="preserve"> tartomány és a láb pályájának metszéspontjait számoltam ki, mivel a </w:t>
      </w:r>
      <w:r w:rsidR="00B50F82">
        <w:t>láb pályája minden esetben érinti a</w:t>
      </w:r>
      <w:r w:rsidR="00C32586">
        <w:t>z</w:t>
      </w:r>
      <w:r w:rsidR="00B50F82">
        <w:t xml:space="preserve"> </w:t>
      </w:r>
      <w:r w:rsidR="00916515">
        <w:t>elérési</w:t>
      </w:r>
      <w:r w:rsidR="00B50F82">
        <w:t xml:space="preserve"> tartomány középpontját, így minden esetben két metszéspont keletkezik. A számítás során kihasználtam azt, hogy </w:t>
      </w:r>
      <w:r w:rsidR="00DE5913">
        <w:t>a</w:t>
      </w:r>
      <w:r w:rsidR="00C32586">
        <w:t>z</w:t>
      </w:r>
      <w:r w:rsidR="00DE5913">
        <w:t xml:space="preserve"> </w:t>
      </w:r>
      <w:r w:rsidR="00916515">
        <w:t>elérési</w:t>
      </w:r>
      <w:r w:rsidR="00DE5913">
        <w:t xml:space="preserve"> tartomány egy 90°-os</w:t>
      </w:r>
      <w:r w:rsidR="00737560">
        <w:t xml:space="preserve">, </w:t>
      </w:r>
      <w:r w:rsidR="00185D07">
        <w:t>körívhez hasonlít, mert így a számítás során felhasználhattam</w:t>
      </w:r>
      <w:r w:rsidR="004F02D7">
        <w:t xml:space="preserve"> azt, hogy a négy láb </w:t>
      </w:r>
      <w:r w:rsidR="00916515">
        <w:t>elérési</w:t>
      </w:r>
      <w:r w:rsidR="004F02D7">
        <w:t xml:space="preserve"> tartománya leír</w:t>
      </w:r>
      <w:r w:rsidR="00B55646">
        <w:t xml:space="preserve"> egy teljes kört, melyet a síknegyedek határolnak.</w:t>
      </w:r>
      <w:r w:rsidR="005B74F1">
        <w:t xml:space="preserve"> </w:t>
      </w:r>
      <w:r w:rsidR="005621E9">
        <w:t>A számítás során elegendő volt a lábak forgáspontját az origóba tolnom</w:t>
      </w:r>
      <w:r w:rsidR="008C7CE3">
        <w:t>, így a</w:t>
      </w:r>
      <w:r w:rsidR="00C32586">
        <w:t>z</w:t>
      </w:r>
      <w:r w:rsidR="008C7CE3">
        <w:t xml:space="preserve"> </w:t>
      </w:r>
      <w:r w:rsidR="00916515">
        <w:t>elérési</w:t>
      </w:r>
      <w:r w:rsidR="008C7CE3">
        <w:t xml:space="preserve"> tartományt határoló két körív a négy lábra két kört alkotott. A tartományt határoló két egyenes pedig a tengelyekre esett.</w:t>
      </w:r>
    </w:p>
    <w:p w14:paraId="4918191D" w14:textId="77777777" w:rsidR="00AD2F82" w:rsidRDefault="008C7CE3" w:rsidP="008C7CE3">
      <w:r>
        <w:t xml:space="preserve">A metszéspontok kiszámítását egy lábhoz számolja ki a függvény, </w:t>
      </w:r>
      <w:r w:rsidR="001C1E78">
        <w:t>minden lábhoz tartozik egy síknegyed</w:t>
      </w:r>
      <w:r w:rsidR="000B08E1">
        <w:t xml:space="preserve"> és mindegyiket reprezentáltam egy olyan vektorral, melynek mind az x, mind az y koordinátájának abszolút értéke egy, tehát csak előjelükben van különbség. </w:t>
      </w:r>
      <w:r w:rsidR="00E37484">
        <w:t xml:space="preserve">Ezzel létrehozva egy eltolás vektort. </w:t>
      </w:r>
    </w:p>
    <w:p w14:paraId="329044B0" w14:textId="20404957" w:rsidR="000B08E1" w:rsidRDefault="00E37484" w:rsidP="00323F27">
      <w:r>
        <w:t xml:space="preserve">A láb pályájának egyenesét megszorozva ezzel az eltolás vektorral kiválasztottam, hogy melyik lábhoz tartozó metszéspontokat számolja az algoritmus. </w:t>
      </w:r>
      <w:r w:rsidR="00711375">
        <w:t xml:space="preserve">Függetlenül attól, hogy melyik </w:t>
      </w:r>
      <w:r w:rsidR="00323F27">
        <w:t>síknegyedhez tartozó metszéspontok</w:t>
      </w:r>
      <w:r w:rsidR="00916515">
        <w:t xml:space="preserve"> fontosak</w:t>
      </w:r>
      <w:r w:rsidR="00711375">
        <w:t>, mindig mindkét körre, x tengelyre és y tengelyre</w:t>
      </w:r>
      <w:r w:rsidR="00851667">
        <w:t xml:space="preserve"> meghatározza az összes</w:t>
      </w:r>
      <w:r w:rsidR="00916515">
        <w:t>et</w:t>
      </w:r>
      <w:r w:rsidR="00AD2F82">
        <w:t>.</w:t>
      </w:r>
      <w:r w:rsidR="00916515">
        <w:t xml:space="preserve"> Egy egyenes és egy körnek legfeljebb két metszéspontja lehet, míg két egyenesnek egy</w:t>
      </w:r>
      <w:r w:rsidR="00E50EC1">
        <w:t>-egy</w:t>
      </w:r>
      <w:r w:rsidR="00916515">
        <w:t>. Ezért a legfeljebb hat metszéspontot m</w:t>
      </w:r>
      <w:r w:rsidR="00AD2F82">
        <w:t xml:space="preserve">egszorozza a fentebb említett eltolásvektorral, ennek eredménye az lesz, hogy </w:t>
      </w:r>
      <w:r w:rsidR="00323F27">
        <w:t>azon pontok kerülnek, a két kör esetében, a pozitív tartományba, a két tengely esetében a két kör sugarának pozitív értékei közé</w:t>
      </w:r>
      <w:r w:rsidR="00AD2F82">
        <w:t xml:space="preserve">, melyek a keresett </w:t>
      </w:r>
      <w:r w:rsidR="00916515">
        <w:t>elérési</w:t>
      </w:r>
      <w:r w:rsidR="00AD2F82">
        <w:t xml:space="preserve"> tartományhoz tartoznak.</w:t>
      </w:r>
      <w:r w:rsidR="00E50EC1">
        <w:t xml:space="preserve"> A </w:t>
      </w:r>
      <w:r w:rsidR="00E50EC1">
        <w:lastRenderedPageBreak/>
        <w:t>megfelelő tartományba eső pontokat elmenti az algoritmus egy pontokból álló listába későbbi felhasználásra. A lista használata azért előnyös,</w:t>
      </w:r>
      <w:r w:rsidR="00F26B15">
        <w:t xml:space="preserve"> mert így</w:t>
      </w:r>
      <w:r w:rsidR="001377FA">
        <w:t>,</w:t>
      </w:r>
      <w:r w:rsidR="00F26B15">
        <w:t xml:space="preserve"> ha egy harmadik pont hibásan bekerülne a metszéspontok közé leellenőrizhető lesz.</w:t>
      </w:r>
    </w:p>
    <w:p w14:paraId="3781EAC6" w14:textId="5FAAA17A" w:rsidR="002D095C" w:rsidRDefault="002D095C" w:rsidP="00323F27">
      <w:r>
        <w:t xml:space="preserve">Mivel a számítások a szimuláció után a mikrokontrolleren fognak megvalósulni </w:t>
      </w:r>
      <w:r w:rsidR="00204CEC">
        <w:t>float változók felhasználásával</w:t>
      </w:r>
      <w:r w:rsidR="00E50EC1">
        <w:t>. Ezek nem a legpontosabb számábrázolást valósítják meg,</w:t>
      </w:r>
      <w:r w:rsidR="00204CEC">
        <w:t xml:space="preserve"> </w:t>
      </w:r>
      <w:r w:rsidR="00E50EC1">
        <w:t>e</w:t>
      </w:r>
      <w:r w:rsidR="00204CEC">
        <w:t xml:space="preserve">zért felhasználtam egy epsilon változót a </w:t>
      </w:r>
      <w:r w:rsidR="00492A1A">
        <w:t>számítási pontosság tűréshatárának beállítására.</w:t>
      </w:r>
    </w:p>
    <w:p w14:paraId="3DDD22D6" w14:textId="384A28DD" w:rsidR="0051187E" w:rsidRDefault="00BA0331" w:rsidP="0036329D">
      <w:pPr>
        <w:pStyle w:val="Cmsor3"/>
      </w:pPr>
      <w:bookmarkStart w:id="71" w:name="_Toc103721128"/>
      <w:commentRangeStart w:id="72"/>
      <w:r>
        <w:t>Lépéstávolság</w:t>
      </w:r>
      <w:commentRangeEnd w:id="72"/>
      <w:r w:rsidR="00405EF6">
        <w:rPr>
          <w:rStyle w:val="Jegyzethivatkozs"/>
          <w:rFonts w:cs="Times New Roman"/>
          <w:b w:val="0"/>
          <w:bCs w:val="0"/>
        </w:rPr>
        <w:commentReference w:id="72"/>
      </w:r>
      <w:bookmarkEnd w:id="71"/>
    </w:p>
    <w:p w14:paraId="70C57532" w14:textId="402B1029" w:rsidR="00BA0331" w:rsidRDefault="00405EF6" w:rsidP="00F93858">
      <w:r>
        <w:t xml:space="preserve">A </w:t>
      </w:r>
      <w:r w:rsidR="001377FA">
        <w:t xml:space="preserve">maximális lépéstávolság kiszámítása elött a négy láb lépéstávolságát számolja ki az algoritmus. A </w:t>
      </w:r>
      <w:r w:rsidR="001377FA">
        <w:fldChar w:fldCharType="begin"/>
      </w:r>
      <w:r w:rsidR="001377FA">
        <w:instrText xml:space="preserve"> REF _Ref103210450 \r \h </w:instrText>
      </w:r>
      <w:r w:rsidR="001377FA">
        <w:fldChar w:fldCharType="separate"/>
      </w:r>
      <w:r w:rsidR="00FB0389">
        <w:t>3.2.1</w:t>
      </w:r>
      <w:r w:rsidR="001377FA">
        <w:fldChar w:fldCharType="end"/>
      </w:r>
      <w:r w:rsidR="001377FA">
        <w:t xml:space="preserve"> részben leírtak alapján megkapott </w:t>
      </w:r>
      <w:commentRangeStart w:id="73"/>
      <w:r w:rsidR="001377FA">
        <w:t>két pont</w:t>
      </w:r>
      <w:commentRangeEnd w:id="73"/>
      <w:r w:rsidR="001377FA">
        <w:rPr>
          <w:rStyle w:val="Jegyzethivatkozs"/>
        </w:rPr>
        <w:commentReference w:id="73"/>
      </w:r>
      <w:r w:rsidR="001377FA">
        <w:t xml:space="preserve"> közül az lesz a megfejelő, melyet kivonva az elérési tartomány középpontjából </w:t>
      </w:r>
      <w:r w:rsidR="00F04D8F">
        <w:t xml:space="preserve">a robot mozgásával közel megegyező irányú vektort kapunk. </w:t>
      </w:r>
      <w:r w:rsidR="00F93858">
        <w:t xml:space="preserve">A számítás során a </w:t>
      </w:r>
      <w:r w:rsidR="00FD36D6">
        <w:t>föntebbiekhez</w:t>
      </w:r>
      <w:r w:rsidR="00F93858">
        <w:t xml:space="preserve"> hasonlóan felhasználtam egy epsilon változót a pontatlanságból eredő hiba elkerülésére.</w:t>
      </w:r>
    </w:p>
    <w:p w14:paraId="147E3E3D" w14:textId="5CD998C4" w:rsidR="00F93858" w:rsidRPr="00BA0331" w:rsidRDefault="00F93858" w:rsidP="00F93858">
      <w:r>
        <w:t>A négy lábhoz tartozó lépéstávolság kiszámítása után a maximális lépéstávolság kiszámítása már nem okozott problémát. Ugyan a változó neve ebből a környezetből nézve pontatlan, a</w:t>
      </w:r>
      <w:r w:rsidR="00FD36D6">
        <w:t xml:space="preserve">zon legnagyobb távolságra utal, melyet még minden láb leléphet mielőtt elérné az elérési tartomány szélét. Ezek után egyértelművé válik, hogy a négy lépéstávolság minimumát kell venni az érdekében, hogy semmikor </w:t>
      </w:r>
      <w:r w:rsidR="00653165">
        <w:t>ne léphessen egyik láb sem ki az elérési tartományból.</w:t>
      </w:r>
    </w:p>
    <w:p w14:paraId="269BCDC2" w14:textId="54E5AF2B" w:rsidR="0036329D" w:rsidRDefault="00484E45" w:rsidP="0036329D">
      <w:pPr>
        <w:pStyle w:val="Cmsor2"/>
      </w:pPr>
      <w:bookmarkStart w:id="74" w:name="_Toc103721129"/>
      <w:r>
        <w:t>Lépéstávolság kiszámolása a teljes távolság függvényében</w:t>
      </w:r>
      <w:bookmarkEnd w:id="74"/>
    </w:p>
    <w:p w14:paraId="0A7DEF19" w14:textId="5E3221AD" w:rsidR="00EF3EBB" w:rsidRDefault="00224E29" w:rsidP="00EF3EBB">
      <w:r>
        <w:t xml:space="preserve">A </w:t>
      </w:r>
      <w:r>
        <w:fldChar w:fldCharType="begin"/>
      </w:r>
      <w:r>
        <w:instrText xml:space="preserve"> REF _Ref103257635 \r \h </w:instrText>
      </w:r>
      <w:r>
        <w:fldChar w:fldCharType="separate"/>
      </w:r>
      <w:r w:rsidR="00FB0389">
        <w:t>3.2</w:t>
      </w:r>
      <w:r>
        <w:fldChar w:fldCharType="end"/>
      </w:r>
      <w:r>
        <w:t xml:space="preserve"> fejezetben részletezett maximális lépéstávolság</w:t>
      </w:r>
      <w:r w:rsidR="00484D08">
        <w:t xml:space="preserve"> számításakor a robot fizikai korlátait használtam fel, azonban a tényleges lépéstávolság kiszámításhoz további paramétereket is figyelembe kell venni. </w:t>
      </w:r>
      <w:r w:rsidR="00144EBD">
        <w:t>Ezek a lelépendő távolság, illetve az út alatti elfordulás, melyet a későbbiekben relatív elfordulásnak nevezek.</w:t>
      </w:r>
    </w:p>
    <w:p w14:paraId="3A16C979" w14:textId="5281EFC7" w:rsidR="00144EBD" w:rsidRDefault="00BB162F" w:rsidP="00EF3EBB">
      <w:r>
        <w:t xml:space="preserve">Jelen helyzetben a </w:t>
      </w:r>
      <w:r w:rsidR="00144EBD">
        <w:t xml:space="preserve">robot </w:t>
      </w:r>
      <w:r w:rsidR="000F3BA5">
        <w:t xml:space="preserve">mozgása </w:t>
      </w:r>
      <w:r>
        <w:t xml:space="preserve">csak akkor egyenletes, ha a lelépendő távolság nem egész többszöröse a maximális lépéstávolságnak a </w:t>
      </w:r>
      <w:r w:rsidR="00082D2E">
        <w:t>lépések legvégén egy maradék, kisebb, lépés marad, mely megtöri a mozgást. A robot algoritmusa ezen kis lépés eltüntetése érdekében</w:t>
      </w:r>
      <w:r w:rsidR="00E162AF">
        <w:t xml:space="preserve"> a lelépendő távolság</w:t>
      </w:r>
      <w:r w:rsidR="0062582F">
        <w:t>ot</w:t>
      </w:r>
      <w:r w:rsidR="00E162AF">
        <w:t xml:space="preserve"> </w:t>
      </w:r>
      <w:r w:rsidR="0062582F">
        <w:t>elosztva a</w:t>
      </w:r>
      <w:r w:rsidR="00E162AF">
        <w:t xml:space="preserve"> </w:t>
      </w:r>
      <w:r w:rsidR="0062582F">
        <w:fldChar w:fldCharType="begin"/>
      </w:r>
      <w:r w:rsidR="0062582F">
        <w:instrText xml:space="preserve"> REF _Ref103453417 \r \h </w:instrText>
      </w:r>
      <w:r w:rsidR="0062582F">
        <w:fldChar w:fldCharType="separate"/>
      </w:r>
      <w:r w:rsidR="00FB0389">
        <w:t>3.2</w:t>
      </w:r>
      <w:r w:rsidR="0062582F">
        <w:fldChar w:fldCharType="end"/>
      </w:r>
      <w:r w:rsidR="00E162AF">
        <w:t xml:space="preserve"> </w:t>
      </w:r>
      <w:r w:rsidR="0062582F">
        <w:t>fejezetben</w:t>
      </w:r>
      <w:r w:rsidR="00E162AF">
        <w:t xml:space="preserve"> számolt maximális lépéstávolság</w:t>
      </w:r>
      <w:r w:rsidR="0062582F">
        <w:t>gal</w:t>
      </w:r>
      <w:r w:rsidR="00E162AF">
        <w:t xml:space="preserve"> kiszámolja </w:t>
      </w:r>
      <w:r w:rsidR="0062582F">
        <w:t xml:space="preserve">azt, hogy hány lépés alatt tudná a robot megtenni az utat. A lépésszám számolásakor </w:t>
      </w:r>
      <w:r w:rsidR="000B2781">
        <w:t>a maximális lépéstávolságot használta az algoritmus, ezért a ka</w:t>
      </w:r>
      <w:r w:rsidR="000B2781">
        <w:lastRenderedPageBreak/>
        <w:t xml:space="preserve">pott eredmény a lépésszám minimumát képezi. A robot csak egész számú lépést tud megtenni, ezért az előbb számított lépésszámot egész számra felkerekíti, majd </w:t>
      </w:r>
      <w:r w:rsidR="00CB25D4">
        <w:t>elosztja vele a lelépendő távolságot</w:t>
      </w:r>
      <w:r w:rsidR="00940E1D">
        <w:t>, így megkapva azt a lépéstávolságot, mellyel egységes lépésekkel lépi le a robot a kiadott távolságot. A fentihez hasonló módon kiszámolja a lépésenkénti forgási szöget is.</w:t>
      </w:r>
    </w:p>
    <w:p w14:paraId="0B5DCCEB" w14:textId="1F289EE0" w:rsidR="00940E1D" w:rsidRPr="00EF3EBB" w:rsidRDefault="00940E1D" w:rsidP="00EF3EBB">
      <w:r>
        <w:t xml:space="preserve">Abban az esetben, ha a robotnak forognia is kell mozgás közben, elképzelhető olyan variáció, jellemzően kis lelépendő távolság esetén, hogy a kiszámolt lépésszám megtétele alatt nem a robot nem tud elegendőt forogni. Ekkor az algoritmus újra számolja </w:t>
      </w:r>
      <w:r w:rsidR="0088649E">
        <w:t>a lépésszámot a maximális lépésenkénti elfordulással és a fentihez hasonló módon kiszámolja a lépésenkénti lépéstávolságot és elfordulási szöget.</w:t>
      </w:r>
    </w:p>
    <w:p w14:paraId="4D6D09DE" w14:textId="038EC293" w:rsidR="00484E45" w:rsidRDefault="00484E45" w:rsidP="00484E45">
      <w:pPr>
        <w:pStyle w:val="Cmsor2"/>
      </w:pPr>
      <w:bookmarkStart w:id="75" w:name="_Toc103721130"/>
      <w:r>
        <w:t>Lépéssorrend kiválasztása mozgásirány függvényében</w:t>
      </w:r>
      <w:bookmarkEnd w:id="75"/>
    </w:p>
    <w:p w14:paraId="16CB3089" w14:textId="2BEC9A9B" w:rsidR="004D5A3D" w:rsidRPr="004D5A3D" w:rsidRDefault="004D5A3D" w:rsidP="004D5A3D">
      <w:pPr>
        <w:pStyle w:val="Cmsor3"/>
      </w:pPr>
      <w:bookmarkStart w:id="76" w:name="_Toc103721131"/>
      <w:r>
        <w:t>Kritikus szög</w:t>
      </w:r>
      <w:bookmarkEnd w:id="76"/>
    </w:p>
    <w:p w14:paraId="313B731E" w14:textId="6DB3C60D" w:rsidR="00AE4DAD" w:rsidRPr="00AE4DAD" w:rsidRDefault="00E6174E" w:rsidP="00D84C7E">
      <w:pPr>
        <w:pStyle w:val="Cmsor2"/>
      </w:pPr>
      <w:bookmarkStart w:id="77" w:name="_Toc103721132"/>
      <w:r>
        <w:t>Láb új pozíciójának kiválasztása</w:t>
      </w:r>
      <w:bookmarkEnd w:id="77"/>
    </w:p>
    <w:p w14:paraId="7888046C" w14:textId="1F20E78E" w:rsidR="00E775B1" w:rsidRDefault="00E775B1" w:rsidP="00E775B1"/>
    <w:p w14:paraId="4C5FEF47" w14:textId="0A007CD9" w:rsidR="00144EBD" w:rsidRDefault="00144EBD" w:rsidP="00144EBD">
      <w:pPr>
        <w:pStyle w:val="Cmsor2"/>
      </w:pPr>
      <w:bookmarkStart w:id="78" w:name="_Toc103721133"/>
      <w:r>
        <w:t>A mozgási algoritmus hibái</w:t>
      </w:r>
      <w:bookmarkEnd w:id="78"/>
    </w:p>
    <w:p w14:paraId="4FC24E93" w14:textId="0AB8BD5E" w:rsidR="00144EBD" w:rsidRDefault="00144EBD" w:rsidP="00144EBD">
      <w:r>
        <w:t>A</w:t>
      </w:r>
      <w:r w:rsidR="000F3BA5">
        <w:t xml:space="preserve"> robot forgása</w:t>
      </w:r>
    </w:p>
    <w:p w14:paraId="6C4569B5" w14:textId="788DC04C" w:rsidR="00FB0389" w:rsidRDefault="00FB0389" w:rsidP="00FB0389">
      <w:pPr>
        <w:pStyle w:val="Cmsor1"/>
      </w:pPr>
      <w:bookmarkStart w:id="79" w:name="_Toc103721134"/>
      <w:bookmarkStart w:id="80" w:name="_Ref103721153"/>
      <w:r>
        <w:lastRenderedPageBreak/>
        <w:t>Szimuláció</w:t>
      </w:r>
      <w:bookmarkEnd w:id="79"/>
      <w:bookmarkEnd w:id="80"/>
    </w:p>
    <w:p w14:paraId="711711E7" w14:textId="77256B3D" w:rsidR="00FB0389" w:rsidRDefault="00FB0389" w:rsidP="00FB0389">
      <w:pPr>
        <w:pStyle w:val="Cmsor2"/>
      </w:pPr>
      <w:bookmarkStart w:id="81" w:name="_Toc103721135"/>
      <w:bookmarkStart w:id="82" w:name="_Ref103721234"/>
      <w:r>
        <w:t>Modell betöltése a szimulációba</w:t>
      </w:r>
      <w:bookmarkEnd w:id="81"/>
      <w:bookmarkEnd w:id="82"/>
    </w:p>
    <w:p w14:paraId="71900981" w14:textId="335AF299" w:rsidR="00FB0389" w:rsidRPr="00FB0389" w:rsidRDefault="00FB0389" w:rsidP="00FB0389">
      <w:pPr>
        <w:pStyle w:val="Cmsor2"/>
      </w:pPr>
      <w:bookmarkStart w:id="83" w:name="_Toc103721136"/>
      <w:r>
        <w:t>Algoritmus tervezése szimulációban</w:t>
      </w:r>
      <w:bookmarkEnd w:id="83"/>
    </w:p>
    <w:p w14:paraId="14BC4475" w14:textId="340BBC8C" w:rsidR="006F655F" w:rsidRPr="006F655F" w:rsidRDefault="006F655F" w:rsidP="006F655F">
      <w:pPr>
        <w:pStyle w:val="Cmsor1"/>
      </w:pPr>
      <w:bookmarkStart w:id="84" w:name="_Toc103721137"/>
      <w:r>
        <w:lastRenderedPageBreak/>
        <w:t>Áttérés fizikai robotra</w:t>
      </w:r>
      <w:bookmarkEnd w:id="84"/>
    </w:p>
    <w:p w14:paraId="5E2DE117" w14:textId="4DEDCC82" w:rsidR="00225F65" w:rsidRDefault="00224E29" w:rsidP="00224E29">
      <w:pPr>
        <w:pStyle w:val="Cmsor1"/>
      </w:pPr>
      <w:bookmarkStart w:id="85" w:name="_Toc103721138"/>
      <w:r>
        <w:lastRenderedPageBreak/>
        <w:t>Fejlesztési lehetőségek</w:t>
      </w:r>
      <w:bookmarkEnd w:id="85"/>
    </w:p>
    <w:p w14:paraId="62D2B999" w14:textId="3D2C754D" w:rsidR="00224E29" w:rsidRPr="00224E29" w:rsidRDefault="00224E29" w:rsidP="00224E29">
      <w:pPr>
        <w:pStyle w:val="Cmsor2"/>
      </w:pPr>
      <w:bookmarkStart w:id="86" w:name="_Toc103721139"/>
      <w:r>
        <w:t>Kanyarodás megvalósítása</w:t>
      </w:r>
      <w:bookmarkEnd w:id="86"/>
    </w:p>
    <w:bookmarkStart w:id="87" w:name="_Toc103721140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Default="009B2EED">
          <w:pPr>
            <w:pStyle w:val="Cmsor1"/>
          </w:pPr>
          <w:r>
            <w:t>Irodalomjegyzék</w:t>
          </w:r>
          <w:bookmarkEnd w:id="87"/>
        </w:p>
        <w:sdt>
          <w:sdtPr>
            <w:id w:val="111145805"/>
            <w:bibliography/>
          </w:sdtPr>
          <w:sdtEndPr/>
          <w:sdtContent>
            <w:p w14:paraId="1211AA19" w14:textId="77777777" w:rsidR="00FB0389" w:rsidRDefault="009B2EED">
              <w:pPr>
                <w:rPr>
                  <w:noProof/>
                  <w:sz w:val="20"/>
                  <w:szCs w:val="20"/>
                  <w:lang w:eastAsia="hu-HU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FB0389" w14:paraId="300A0DF1" w14:textId="77777777">
                <w:trPr>
                  <w:divId w:val="13310611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B8D8314" w14:textId="6941882A" w:rsidR="00FB0389" w:rsidRDefault="00FB0389">
                    <w:pPr>
                      <w:pStyle w:val="Irodalomjegyzk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EA5D4C" w14:textId="77777777" w:rsidR="00FB0389" w:rsidRDefault="00FB0389">
                    <w:pPr>
                      <w:pStyle w:val="Irodalomjegyzk"/>
                    </w:pPr>
                    <w:r>
                      <w:t>K. Nahtkasztlija, „Az idegen szavak toldalékolása,” június 2009. [Online]. Available: http://www.pcguru.hu/blog/kredenc/az-idegen-szavak-toldalekolasa/5062.</w:t>
                    </w:r>
                  </w:p>
                </w:tc>
              </w:tr>
              <w:tr w:rsidR="00FB0389" w14:paraId="0847F204" w14:textId="77777777">
                <w:trPr>
                  <w:divId w:val="13310611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CC5AE98" w14:textId="77777777" w:rsidR="00FB0389" w:rsidRDefault="00FB0389">
                    <w:pPr>
                      <w:pStyle w:val="Irodalomjegyzk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6C7C11B" w14:textId="77777777" w:rsidR="00FB0389" w:rsidRDefault="00FB0389">
                    <w:pPr>
                      <w:pStyle w:val="Irodalomjegyzk"/>
                    </w:pPr>
                    <w:r>
                      <w:t>P. Koopman, „How to Write an Abstract,” október 1997. [Online]. Available: https://users.ece.cmu.edu/~koopman/essays/abstract.html. [Hozzáférés dátuma: 20 október 2015].</w:t>
                    </w:r>
                  </w:p>
                </w:tc>
              </w:tr>
              <w:tr w:rsidR="00FB0389" w14:paraId="5C4B6BD4" w14:textId="77777777">
                <w:trPr>
                  <w:divId w:val="13310611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1C48B0" w14:textId="77777777" w:rsidR="00FB0389" w:rsidRDefault="00FB0389">
                    <w:pPr>
                      <w:pStyle w:val="Irodalomjegyzk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1D5B7C" w14:textId="77777777" w:rsidR="00FB0389" w:rsidRDefault="00FB0389">
                    <w:pPr>
                      <w:pStyle w:val="Irodalomjegyzk"/>
                    </w:pPr>
                    <w:r>
                      <w:t>W3C, „HTML, The Web’s Core Language,” [Online]. Available: http://www.w3.org/html/. [Hozzáférés dátuma: 20 október 2015].</w:t>
                    </w:r>
                  </w:p>
                </w:tc>
              </w:tr>
            </w:tbl>
            <w:p w14:paraId="54747E4E" w14:textId="77777777" w:rsidR="00FB0389" w:rsidRDefault="00FB0389">
              <w:pPr>
                <w:divId w:val="1331061141"/>
                <w:rPr>
                  <w:noProof/>
                </w:rPr>
              </w:pPr>
            </w:p>
            <w:p w14:paraId="787848B2" w14:textId="0DBB79C4" w:rsidR="009B2EED" w:rsidRDefault="009B2EE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9B2EED" w:rsidRDefault="009B2EED" w:rsidP="009B2EED"/>
    <w:p w14:paraId="57128C5E" w14:textId="77777777" w:rsidR="00B50CAA" w:rsidRDefault="00B50CAA" w:rsidP="00816BCB">
      <w:pPr>
        <w:pStyle w:val="Fejezetcimszmozsnlkl"/>
      </w:pPr>
      <w:bookmarkStart w:id="88" w:name="_Toc103721141"/>
      <w:r>
        <w:lastRenderedPageBreak/>
        <w:t>Függelék</w:t>
      </w:r>
      <w:bookmarkEnd w:id="88"/>
    </w:p>
    <w:p w14:paraId="7D9FC970" w14:textId="77777777" w:rsidR="00B50CAA" w:rsidRDefault="00B50CAA" w:rsidP="00B50CAA"/>
    <w:sectPr w:rsidR="00B50CAA" w:rsidSect="00D23BFC">
      <w:headerReference w:type="even" r:id="rId18"/>
      <w:footerReference w:type="default" r:id="rId19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Bence Kővári" w:date="2015-10-19T10:54:00Z" w:initials="KB">
    <w:p w14:paraId="09CB830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dolgozatod címe</w:t>
      </w:r>
    </w:p>
  </w:comment>
  <w:comment w:id="1" w:author="Bence Kővári" w:date="2015-10-19T10:54:00Z" w:initials="KB">
    <w:p w14:paraId="5F6EDEC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konzulens(ek) nevei</w:t>
      </w:r>
    </w:p>
  </w:comment>
  <w:comment w:id="2" w:author="Bence Kővári" w:date="2015-10-19T10:50:00Z" w:initials="KB">
    <w:p w14:paraId="3497861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Csak az egyiket hagyd a szövegben</w:t>
      </w:r>
    </w:p>
    <w:p w14:paraId="3400C567" w14:textId="77777777" w:rsidR="009B2EED" w:rsidRDefault="009B2EED">
      <w:pPr>
        <w:pStyle w:val="Jegyzetszveg"/>
      </w:pPr>
      <w:r>
        <w:t>BSc: szakdolgozatot</w:t>
      </w:r>
    </w:p>
    <w:p w14:paraId="1CA1C31B" w14:textId="77777777" w:rsidR="009B2EED" w:rsidRDefault="009B2EED">
      <w:pPr>
        <w:pStyle w:val="Jegyzetszveg"/>
      </w:pPr>
      <w:r>
        <w:t>MSc: diplomatervet</w:t>
      </w:r>
    </w:p>
  </w:comment>
  <w:comment w:id="3" w:author="Bence Kővári" w:date="2015-10-19T10:52:00Z" w:initials="KB">
    <w:p w14:paraId="04C6AF9D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Ne felejtsd le frissíteni</w:t>
      </w:r>
    </w:p>
  </w:comment>
  <w:comment w:id="4" w:author="Bence Kővári" w:date="2015-10-19T10:53:00Z" w:initials="KB">
    <w:p w14:paraId="554BD47A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Saját neved</w:t>
      </w:r>
    </w:p>
  </w:comment>
  <w:comment w:id="6" w:author="Bence Kővári" w:date="2015-10-19T11:12:00Z" w:initials="KB">
    <w:p w14:paraId="5923403C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motiváció</w:t>
      </w:r>
    </w:p>
  </w:comment>
  <w:comment w:id="7" w:author="Bence Kővári" w:date="2015-10-19T11:12:00Z" w:initials="KB">
    <w:p w14:paraId="38641790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probléma bemutatása</w:t>
      </w:r>
    </w:p>
  </w:comment>
  <w:comment w:id="8" w:author="Bence Kővári" w:date="2015-10-19T11:13:00Z" w:initials="KB">
    <w:p w14:paraId="72E8BA03" w14:textId="70DAF4B4" w:rsidR="009B2EED" w:rsidRDefault="009B2EED">
      <w:pPr>
        <w:pStyle w:val="Jegyzetszveg"/>
      </w:pPr>
      <w:r>
        <w:rPr>
          <w:rStyle w:val="Jegyzethivatkozs"/>
        </w:rPr>
        <w:annotationRef/>
      </w:r>
      <w:r>
        <w:t>megoldás bemutatása</w:t>
      </w:r>
    </w:p>
  </w:comment>
  <w:comment w:id="9" w:author="Bence Kővári" w:date="2015-10-19T11:17:00Z" w:initials="KB">
    <w:p w14:paraId="653508F6" w14:textId="1AEA834C" w:rsidR="009B2EED" w:rsidRDefault="009B2EED">
      <w:pPr>
        <w:pStyle w:val="Jegyzetszveg"/>
      </w:pPr>
      <w:r>
        <w:rPr>
          <w:rStyle w:val="Jegyzethivatkozs"/>
        </w:rPr>
        <w:annotationRef/>
      </w:r>
      <w:r>
        <w:t>eredmény összefoglalása</w:t>
      </w:r>
    </w:p>
  </w:comment>
  <w:comment w:id="10" w:author="Bence Kővári" w:date="2015-10-19T11:17:00Z" w:initials="KB">
    <w:p w14:paraId="3EA5B995" w14:textId="77777777" w:rsidR="009B2EED" w:rsidRDefault="009B2EED">
      <w:pPr>
        <w:pStyle w:val="Jegyzetszveg"/>
      </w:pPr>
      <w:r>
        <w:rPr>
          <w:rStyle w:val="Jegyzethivatkozs"/>
        </w:rPr>
        <w:annotationRef/>
      </w:r>
      <w:r>
        <w:t>konklúzió, kitekintés</w:t>
      </w:r>
    </w:p>
  </w:comment>
  <w:comment w:id="14" w:author="Sándor Komáromi" w:date="2022-05-17T21:51:00Z" w:initials="SK">
    <w:p w14:paraId="54670EB3" w14:textId="77777777" w:rsidR="002B66D7" w:rsidRDefault="002B66D7">
      <w:pPr>
        <w:pStyle w:val="Jegyzetszveg"/>
      </w:pPr>
      <w:r>
        <w:rPr>
          <w:rStyle w:val="Jegyzethivatkozs"/>
        </w:rPr>
        <w:annotationRef/>
      </w:r>
      <w:r>
        <w:t>Átfogalmazni, csak még nemtudom hogyan</w:t>
      </w:r>
    </w:p>
    <w:p w14:paraId="403EC479" w14:textId="5688AD23" w:rsidR="002B66D7" w:rsidRDefault="002B66D7" w:rsidP="002B66D7">
      <w:pPr>
        <w:pStyle w:val="Jegyzetszveg"/>
        <w:ind w:firstLine="0"/>
      </w:pPr>
    </w:p>
  </w:comment>
  <w:comment w:id="18" w:author="Sándor Komáromi" w:date="2022-05-17T22:06:00Z" w:initials="SK">
    <w:p w14:paraId="51F5EC9D" w14:textId="77777777" w:rsidR="00C015EA" w:rsidRDefault="00C015EA">
      <w:pPr>
        <w:pStyle w:val="Jegyzetszveg"/>
      </w:pPr>
      <w:r>
        <w:rPr>
          <w:rStyle w:val="Jegyzethivatkozs"/>
        </w:rPr>
        <w:annotationRef/>
      </w:r>
      <w:r>
        <w:t xml:space="preserve">Mátyás </w:t>
      </w:r>
      <w:r w:rsidR="00FA023A">
        <w:t>szakdogáját le kell hivatkozni?</w:t>
      </w:r>
    </w:p>
    <w:p w14:paraId="3C25AF29" w14:textId="6D079DFB" w:rsidR="00FA023A" w:rsidRDefault="00FA023A">
      <w:pPr>
        <w:pStyle w:val="Jegyzetszveg"/>
      </w:pPr>
      <w:r>
        <w:t>Ha igen hogyan?</w:t>
      </w:r>
    </w:p>
  </w:comment>
  <w:comment w:id="20" w:author="Sándor Komáromi" w:date="2022-05-17T22:09:00Z" w:initials="SK">
    <w:p w14:paraId="5844A530" w14:textId="243054A0" w:rsidR="00FA023A" w:rsidRDefault="00FA023A">
      <w:pPr>
        <w:pStyle w:val="Jegyzetszveg"/>
      </w:pPr>
      <w:r>
        <w:rPr>
          <w:rStyle w:val="Jegyzethivatkozs"/>
        </w:rPr>
        <w:annotationRef/>
      </w:r>
      <w:r w:rsidR="00AB5C2A">
        <w:t>Lóránt munkáját le kell</w:t>
      </w:r>
      <w:r w:rsidR="00A83F4B">
        <w:t xml:space="preserve"> hivatkozni?</w:t>
      </w:r>
    </w:p>
  </w:comment>
  <w:comment w:id="24" w:author="Sándor Komáromi" w:date="2022-05-16T13:41:00Z" w:initials="SK">
    <w:p w14:paraId="595FC138" w14:textId="1D1A509D" w:rsidR="00336F8E" w:rsidRDefault="00336F8E">
      <w:pPr>
        <w:pStyle w:val="Jegyzetszveg"/>
      </w:pPr>
      <w:r>
        <w:rPr>
          <w:rStyle w:val="Jegyzethivatkozs"/>
        </w:rPr>
        <w:annotationRef/>
      </w:r>
      <w:r>
        <w:t>Átnézni, esetleg átfogalmazni</w:t>
      </w:r>
    </w:p>
  </w:comment>
  <w:comment w:id="28" w:author="Sándor Komáromi" w:date="2022-05-17T23:19:00Z" w:initials="SK">
    <w:p w14:paraId="423CC767" w14:textId="2FF17B34" w:rsidR="00C46933" w:rsidRDefault="00C46933">
      <w:pPr>
        <w:pStyle w:val="Jegyzetszveg"/>
      </w:pPr>
      <w:r>
        <w:rPr>
          <w:rStyle w:val="Jegyzethivatkozs"/>
        </w:rPr>
        <w:annotationRef/>
      </w:r>
      <w:r>
        <w:t>Hivatkozni?!</w:t>
      </w:r>
    </w:p>
  </w:comment>
  <w:comment w:id="29" w:author="Sándor Komáromi" w:date="2022-05-17T23:19:00Z" w:initials="SK">
    <w:p w14:paraId="6E0E56E6" w14:textId="5D67BF1B" w:rsidR="00C43856" w:rsidRDefault="00C43856">
      <w:pPr>
        <w:pStyle w:val="Jegyzetszveg"/>
      </w:pPr>
      <w:r>
        <w:rPr>
          <w:rStyle w:val="Jegyzethivatkozs"/>
        </w:rPr>
        <w:annotationRef/>
      </w:r>
      <w:r>
        <w:t>Lehet fentebb is kell</w:t>
      </w:r>
    </w:p>
  </w:comment>
  <w:comment w:id="30" w:author="Sándor Komáromi" w:date="2022-05-17T23:05:00Z" w:initials="SK">
    <w:p w14:paraId="2F15CD67" w14:textId="05CCB14B" w:rsidR="00FB0389" w:rsidRDefault="00FB0389">
      <w:pPr>
        <w:pStyle w:val="Jegyzetszveg"/>
      </w:pPr>
      <w:r>
        <w:rPr>
          <w:rStyle w:val="Jegyzethivatkozs"/>
        </w:rPr>
        <w:annotationRef/>
      </w:r>
      <w:r>
        <w:t xml:space="preserve">Szűkíteni ha </w:t>
      </w:r>
      <w:r w:rsidR="007C373F">
        <w:t>külön bekezdést kap</w:t>
      </w:r>
    </w:p>
  </w:comment>
  <w:comment w:id="31" w:author="Sándor Komáromi" w:date="2022-05-18T01:07:00Z" w:initials="SK">
    <w:p w14:paraId="29EFF2BA" w14:textId="77777777" w:rsidR="001F48B9" w:rsidRDefault="001F48B9">
      <w:pPr>
        <w:pStyle w:val="Jegyzetszveg"/>
      </w:pPr>
      <w:r>
        <w:rPr>
          <w:rStyle w:val="Jegyzethivatkozs"/>
        </w:rPr>
        <w:annotationRef/>
      </w:r>
      <w:r>
        <w:t>Kell ez ide?</w:t>
      </w:r>
    </w:p>
    <w:p w14:paraId="00E706C2" w14:textId="77777777" w:rsidR="001F48B9" w:rsidRDefault="001F48B9">
      <w:pPr>
        <w:pStyle w:val="Jegyzetszveg"/>
      </w:pPr>
      <w:r>
        <w:t>E nélkül érthető a táblázat alatti rész?</w:t>
      </w:r>
    </w:p>
    <w:p w14:paraId="13592473" w14:textId="749D6086" w:rsidR="001F48B9" w:rsidRDefault="001F48B9">
      <w:pPr>
        <w:pStyle w:val="Jegyzetszveg"/>
      </w:pPr>
      <w:r>
        <w:t>Esetleg érdemes tovább magyarázni az mátrixos egyenlettel?</w:t>
      </w:r>
    </w:p>
  </w:comment>
  <w:comment w:id="33" w:author="Sándor Komáromi" w:date="2022-05-18T00:03:00Z" w:initials="SK">
    <w:p w14:paraId="06CF365E" w14:textId="769437A4" w:rsidR="007C3C01" w:rsidRDefault="007C3C01">
      <w:pPr>
        <w:pStyle w:val="Jegyzetszveg"/>
      </w:pPr>
      <w:r>
        <w:rPr>
          <w:rStyle w:val="Jegyzethivatkozs"/>
        </w:rPr>
        <w:annotationRef/>
      </w:r>
      <w:r>
        <w:t>Lehivatkozni?</w:t>
      </w:r>
    </w:p>
  </w:comment>
  <w:comment w:id="36" w:author="Sándor Komáromi" w:date="2022-05-18T13:54:00Z" w:initials="SK">
    <w:p w14:paraId="562C1CF4" w14:textId="47B56395" w:rsidR="003D2B46" w:rsidRDefault="003D2B46">
      <w:pPr>
        <w:pStyle w:val="Jegyzetszveg"/>
      </w:pPr>
      <w:r>
        <w:rPr>
          <w:rStyle w:val="Jegyzethivatkozs"/>
        </w:rPr>
        <w:annotationRef/>
      </w:r>
      <w:r>
        <w:t>Ábrát beszúrni</w:t>
      </w:r>
    </w:p>
  </w:comment>
  <w:comment w:id="37" w:author="Sándor Komáromi" w:date="2022-05-18T13:14:00Z" w:initials="SK">
    <w:p w14:paraId="5E880682" w14:textId="134B4C15" w:rsidR="00DA4355" w:rsidRDefault="00DA4355">
      <w:pPr>
        <w:pStyle w:val="Jegyzetszveg"/>
      </w:pPr>
      <w:r>
        <w:rPr>
          <w:rStyle w:val="Jegyzethivatkozs"/>
        </w:rPr>
        <w:annotationRef/>
      </w:r>
      <w:r>
        <w:t xml:space="preserve">Ábra a </w:t>
      </w:r>
      <w:r w:rsidR="00995204">
        <w:t>betétről</w:t>
      </w:r>
    </w:p>
  </w:comment>
  <w:comment w:id="38" w:author="Sándor Komáromi" w:date="2022-05-18T13:54:00Z" w:initials="SK">
    <w:p w14:paraId="3ED92CE7" w14:textId="23B79DC4" w:rsidR="003D2B46" w:rsidRDefault="003D2B46">
      <w:pPr>
        <w:pStyle w:val="Jegyzetszveg"/>
      </w:pPr>
      <w:r>
        <w:rPr>
          <w:rStyle w:val="Jegyzethivatkozs"/>
        </w:rPr>
        <w:annotationRef/>
      </w:r>
      <w:r>
        <w:t>Ábra</w:t>
      </w:r>
    </w:p>
  </w:comment>
  <w:comment w:id="43" w:author="Sándor Komáromi" w:date="2022-05-05T10:34:00Z" w:initials="SK">
    <w:p w14:paraId="03C336DC" w14:textId="0BE01A7B" w:rsidR="0050564C" w:rsidRDefault="0050564C">
      <w:pPr>
        <w:pStyle w:val="Jegyzetszveg"/>
      </w:pPr>
      <w:r>
        <w:rPr>
          <w:rStyle w:val="Jegyzethivatkozs"/>
        </w:rPr>
        <w:annotationRef/>
      </w:r>
      <w:r>
        <w:t>Kiírni teljesen ha ez az első</w:t>
      </w:r>
    </w:p>
  </w:comment>
  <w:comment w:id="44" w:author="Sándor Komáromi" w:date="2022-05-05T10:35:00Z" w:initials="SK">
    <w:p w14:paraId="44685F23" w14:textId="77777777" w:rsidR="0050564C" w:rsidRDefault="0050564C">
      <w:pPr>
        <w:pStyle w:val="Jegyzetszveg"/>
      </w:pPr>
      <w:r>
        <w:rPr>
          <w:rStyle w:val="Jegyzethivatkozs"/>
        </w:rPr>
        <w:annotationRef/>
      </w:r>
      <w:r>
        <w:t>Az a pont ahol a rosról írok</w:t>
      </w:r>
    </w:p>
    <w:p w14:paraId="46444208" w14:textId="00046A23" w:rsidR="0050564C" w:rsidRDefault="0050564C" w:rsidP="0050564C">
      <w:pPr>
        <w:pStyle w:val="Jegyzetszveg"/>
        <w:ind w:firstLine="0"/>
      </w:pPr>
    </w:p>
  </w:comment>
  <w:comment w:id="45" w:author="Sándor Komáromi" w:date="2022-05-05T11:08:00Z" w:initials="SK">
    <w:p w14:paraId="0996FC46" w14:textId="229FFA53" w:rsidR="00096618" w:rsidRDefault="00096618">
      <w:pPr>
        <w:pStyle w:val="Jegyzetszveg"/>
      </w:pPr>
      <w:r>
        <w:rPr>
          <w:rStyle w:val="Jegyzethivatkozs"/>
        </w:rPr>
        <w:annotationRef/>
      </w:r>
      <w:r>
        <w:t>Kép beszúrása szemléltetésre</w:t>
      </w:r>
    </w:p>
  </w:comment>
  <w:comment w:id="46" w:author="Sándor Komáromi" w:date="2022-05-05T10:47:00Z" w:initials="SK">
    <w:p w14:paraId="1694039B" w14:textId="562E8B8B" w:rsidR="008A51E5" w:rsidRDefault="008A51E5" w:rsidP="008A51E5">
      <w:pPr>
        <w:pStyle w:val="Jegyzetszveg"/>
      </w:pPr>
      <w:r>
        <w:rPr>
          <w:rStyle w:val="Jegyzethivatkozs"/>
        </w:rPr>
        <w:annotationRef/>
      </w:r>
      <w:r>
        <w:t>Lehet ezt a részt újra kellene fogalmazni</w:t>
      </w:r>
    </w:p>
  </w:comment>
  <w:comment w:id="49" w:author="Sándor Komáromi" w:date="2022-05-05T12:46:00Z" w:initials="SK">
    <w:p w14:paraId="3682164F" w14:textId="58A447EE" w:rsidR="00D84C7E" w:rsidRDefault="00D84C7E">
      <w:pPr>
        <w:pStyle w:val="Jegyzetszveg"/>
      </w:pPr>
      <w:r>
        <w:rPr>
          <w:rStyle w:val="Jegyzethivatkozs"/>
        </w:rPr>
        <w:annotationRef/>
      </w:r>
      <w:r>
        <w:t>hivatkozzon a pontra, és változzon ha kell neki</w:t>
      </w:r>
    </w:p>
  </w:comment>
  <w:comment w:id="48" w:author="Sándor Komáromi" w:date="2022-05-05T12:58:00Z" w:initials="SK">
    <w:p w14:paraId="15DF7416" w14:textId="7F41FAA9" w:rsidR="004941C3" w:rsidRDefault="004941C3">
      <w:pPr>
        <w:pStyle w:val="Jegyzetszveg"/>
      </w:pPr>
      <w:r>
        <w:rPr>
          <w:rStyle w:val="Jegyzethivatkozs"/>
        </w:rPr>
        <w:annotationRef/>
      </w:r>
      <w:r>
        <w:t>Itt még az összes lábról kell beszélni, a kövi fejeztben leszűkítem egy lábra a szimetria miatt</w:t>
      </w:r>
    </w:p>
  </w:comment>
  <w:comment w:id="54" w:author="Sándor Komáromi" w:date="2022-05-05T15:01:00Z" w:initials="SK">
    <w:p w14:paraId="35D52444" w14:textId="4CDD2775" w:rsidR="00252E1C" w:rsidRDefault="00252E1C">
      <w:pPr>
        <w:pStyle w:val="Jegyzetszveg"/>
      </w:pPr>
      <w:r>
        <w:rPr>
          <w:rStyle w:val="Jegyzethivatkozs"/>
        </w:rPr>
        <w:annotationRef/>
      </w:r>
    </w:p>
  </w:comment>
  <w:comment w:id="55" w:author="Sándor Komáromi" w:date="2022-05-05T15:02:00Z" w:initials="SK">
    <w:p w14:paraId="09FAD310" w14:textId="5E1FEB76" w:rsidR="00252E1C" w:rsidRDefault="00252E1C">
      <w:pPr>
        <w:pStyle w:val="Jegyzetszveg"/>
      </w:pPr>
      <w:r>
        <w:rPr>
          <w:rStyle w:val="Jegyzethivatkozs"/>
        </w:rPr>
        <w:annotationRef/>
      </w:r>
      <w:r>
        <w:t>Esetlegesen hozzá tartozó kép beszúrása, vagy a paraméterek pontosítása</w:t>
      </w:r>
    </w:p>
  </w:comment>
  <w:comment w:id="56" w:author="Sándor Komáromi" w:date="2022-05-05T16:04:00Z" w:initials="SK">
    <w:p w14:paraId="3C7AEE19" w14:textId="15AB8D14" w:rsidR="00B610BB" w:rsidRDefault="00B610BB">
      <w:pPr>
        <w:pStyle w:val="Jegyzetszveg"/>
      </w:pPr>
      <w:r>
        <w:rPr>
          <w:rStyle w:val="Jegyzethivatkozs"/>
        </w:rPr>
        <w:annotationRef/>
      </w:r>
      <w:r>
        <w:t>Hivatkozniiiiiiiiii vagy az önlabomra, vagy a szervo adatlapra, vagy egy korábbi pontra</w:t>
      </w:r>
    </w:p>
  </w:comment>
  <w:comment w:id="60" w:author="Sándor Komáromi" w:date="2022-05-11T13:38:00Z" w:initials="SK">
    <w:p w14:paraId="7E061880" w14:textId="5B590F38" w:rsidR="00D01138" w:rsidRDefault="00D01138">
      <w:pPr>
        <w:pStyle w:val="Jegyzetszveg"/>
      </w:pPr>
      <w:r>
        <w:rPr>
          <w:rStyle w:val="Jegyzethivatkozs"/>
        </w:rPr>
        <w:annotationRef/>
      </w:r>
      <w:r>
        <w:t>Ci pontot meghatározó egyenlet leírása</w:t>
      </w:r>
    </w:p>
  </w:comment>
  <w:comment w:id="61" w:author="Sándor Komáromi" w:date="2022-05-11T13:37:00Z" w:initials="SK">
    <w:p w14:paraId="5CA60287" w14:textId="77777777" w:rsidR="00D01138" w:rsidRDefault="00D01138">
      <w:pPr>
        <w:pStyle w:val="Jegyzetszveg"/>
      </w:pPr>
      <w:r>
        <w:rPr>
          <w:rStyle w:val="Jegyzethivatkozs"/>
        </w:rPr>
        <w:annotationRef/>
      </w:r>
      <w:r>
        <w:t>Kiegészíteni</w:t>
      </w:r>
    </w:p>
    <w:p w14:paraId="1F51780B" w14:textId="38D05E8E" w:rsidR="00D01138" w:rsidRDefault="00D01138">
      <w:pPr>
        <w:pStyle w:val="Jegyzetszveg"/>
      </w:pPr>
      <w:r>
        <w:t>Lehet hogy a fejlesztési lehetőségekben kéne erről írnom</w:t>
      </w:r>
    </w:p>
  </w:comment>
  <w:comment w:id="64" w:author="Sándor Komáromi" w:date="2022-05-12T00:20:00Z" w:initials="SK">
    <w:p w14:paraId="3330A26A" w14:textId="77777777" w:rsidR="00125D5D" w:rsidRDefault="00125D5D">
      <w:pPr>
        <w:pStyle w:val="Jegyzetszveg"/>
      </w:pPr>
      <w:r>
        <w:rPr>
          <w:rStyle w:val="Jegyzethivatkozs"/>
        </w:rPr>
        <w:annotationRef/>
      </w:r>
      <w:r>
        <w:t>A láb elérési tartománya 6 láb esetén</w:t>
      </w:r>
    </w:p>
    <w:p w14:paraId="785D57F5" w14:textId="109F9387" w:rsidR="00125D5D" w:rsidRDefault="00125D5D">
      <w:pPr>
        <w:pStyle w:val="Jegyzetszveg"/>
      </w:pPr>
      <w:r>
        <w:t>Lehet hogy a végére kéne tennem</w:t>
      </w:r>
    </w:p>
  </w:comment>
  <w:comment w:id="72" w:author="Sándor Komáromi" w:date="2022-05-12T01:11:00Z" w:initials="SK">
    <w:p w14:paraId="100E6AC6" w14:textId="3956BF63" w:rsidR="00405EF6" w:rsidRDefault="00405EF6">
      <w:pPr>
        <w:pStyle w:val="Jegyzetszveg"/>
      </w:pPr>
      <w:r>
        <w:rPr>
          <w:rStyle w:val="Jegyzethivatkozs"/>
        </w:rPr>
        <w:annotationRef/>
      </w:r>
      <w:r>
        <w:t>Talán inkább maximális lépéstávolság?</w:t>
      </w:r>
    </w:p>
  </w:comment>
  <w:comment w:id="73" w:author="Sándor Komáromi" w:date="2022-05-12T01:14:00Z" w:initials="SK">
    <w:p w14:paraId="7A2BF6CB" w14:textId="765E4615" w:rsidR="001377FA" w:rsidRDefault="001377FA">
      <w:pPr>
        <w:pStyle w:val="Jegyzetszveg"/>
      </w:pPr>
      <w:r>
        <w:rPr>
          <w:rStyle w:val="Jegyzethivatkozs"/>
        </w:rPr>
        <w:annotationRef/>
      </w:r>
      <w:r>
        <w:t>Ideírni a képen megjelölt két pontot, illetve átírni a szöveget úgy hogy a képet is belevegye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9CB830A" w15:done="0"/>
  <w15:commentEx w15:paraId="5F6EDECA" w15:done="1"/>
  <w15:commentEx w15:paraId="1CA1C31B" w15:done="1"/>
  <w15:commentEx w15:paraId="04C6AF9D" w15:done="0"/>
  <w15:commentEx w15:paraId="554BD47A" w15:done="0"/>
  <w15:commentEx w15:paraId="5923403C" w15:done="0"/>
  <w15:commentEx w15:paraId="38641790" w15:done="0"/>
  <w15:commentEx w15:paraId="72E8BA03" w15:done="0"/>
  <w15:commentEx w15:paraId="653508F6" w15:done="0"/>
  <w15:commentEx w15:paraId="3EA5B995" w15:done="0"/>
  <w15:commentEx w15:paraId="403EC479" w15:done="0"/>
  <w15:commentEx w15:paraId="3C25AF29" w15:done="0"/>
  <w15:commentEx w15:paraId="5844A530" w15:done="0"/>
  <w15:commentEx w15:paraId="595FC138" w15:done="0"/>
  <w15:commentEx w15:paraId="423CC767" w15:done="0"/>
  <w15:commentEx w15:paraId="6E0E56E6" w15:paraIdParent="423CC767" w15:done="0"/>
  <w15:commentEx w15:paraId="2F15CD67" w15:done="0"/>
  <w15:commentEx w15:paraId="13592473" w15:done="0"/>
  <w15:commentEx w15:paraId="06CF365E" w15:done="0"/>
  <w15:commentEx w15:paraId="562C1CF4" w15:done="0"/>
  <w15:commentEx w15:paraId="5E880682" w15:done="0"/>
  <w15:commentEx w15:paraId="3ED92CE7" w15:done="0"/>
  <w15:commentEx w15:paraId="03C336DC" w15:done="0"/>
  <w15:commentEx w15:paraId="46444208" w15:done="0"/>
  <w15:commentEx w15:paraId="0996FC46" w15:done="0"/>
  <w15:commentEx w15:paraId="1694039B" w15:done="0"/>
  <w15:commentEx w15:paraId="3682164F" w15:done="0"/>
  <w15:commentEx w15:paraId="15DF7416" w15:done="0"/>
  <w15:commentEx w15:paraId="35D52444" w15:done="0"/>
  <w15:commentEx w15:paraId="09FAD310" w15:done="0"/>
  <w15:commentEx w15:paraId="3C7AEE19" w15:done="0"/>
  <w15:commentEx w15:paraId="7E061880" w15:done="0"/>
  <w15:commentEx w15:paraId="1F51780B" w15:done="0"/>
  <w15:commentEx w15:paraId="785D57F5" w15:done="0"/>
  <w15:commentEx w15:paraId="100E6AC6" w15:done="0"/>
  <w15:commentEx w15:paraId="7A2BF6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12291F5" w16cex:dateUtc="2015-10-19T08:54:00Z"/>
  <w16cex:commentExtensible w16cex:durableId="212291F6" w16cex:dateUtc="2015-10-19T08:54:00Z"/>
  <w16cex:commentExtensible w16cex:durableId="212291F9" w16cex:dateUtc="2015-10-19T08:50:00Z"/>
  <w16cex:commentExtensible w16cex:durableId="212291FA" w16cex:dateUtc="2015-10-19T08:52:00Z"/>
  <w16cex:commentExtensible w16cex:durableId="212291FB" w16cex:dateUtc="2015-10-19T08:53:00Z"/>
  <w16cex:commentExtensible w16cex:durableId="212291FC" w16cex:dateUtc="2015-10-19T09:12:00Z"/>
  <w16cex:commentExtensible w16cex:durableId="212291FD" w16cex:dateUtc="2015-10-19T09:12:00Z"/>
  <w16cex:commentExtensible w16cex:durableId="212291FE" w16cex:dateUtc="2015-10-19T09:13:00Z"/>
  <w16cex:commentExtensible w16cex:durableId="212291FF" w16cex:dateUtc="2015-10-19T09:17:00Z"/>
  <w16cex:commentExtensible w16cex:durableId="21229200" w16cex:dateUtc="2015-10-19T09:17:00Z"/>
  <w16cex:commentExtensible w16cex:durableId="262E974C" w16cex:dateUtc="2022-05-17T19:51:00Z"/>
  <w16cex:commentExtensible w16cex:durableId="262E9AFE" w16cex:dateUtc="2022-05-17T20:06:00Z"/>
  <w16cex:commentExtensible w16cex:durableId="262E9B89" w16cex:dateUtc="2022-05-17T20:09:00Z"/>
  <w16cex:commentExtensible w16cex:durableId="262CD318" w16cex:dateUtc="2022-05-16T11:41:00Z"/>
  <w16cex:commentExtensible w16cex:durableId="262EAC05" w16cex:dateUtc="2022-05-17T21:19:00Z"/>
  <w16cex:commentExtensible w16cex:durableId="262EAC1C" w16cex:dateUtc="2022-05-17T21:19:00Z"/>
  <w16cex:commentExtensible w16cex:durableId="262EA8D1" w16cex:dateUtc="2022-05-17T21:05:00Z"/>
  <w16cex:commentExtensible w16cex:durableId="262EC54C" w16cex:dateUtc="2022-05-17T23:07:00Z"/>
  <w16cex:commentExtensible w16cex:durableId="262EB64A" w16cex:dateUtc="2022-05-17T22:03:00Z"/>
  <w16cex:commentExtensible w16cex:durableId="262F7930" w16cex:dateUtc="2022-05-18T11:54:00Z"/>
  <w16cex:commentExtensible w16cex:durableId="262F6F9A" w16cex:dateUtc="2022-05-18T11:14:00Z"/>
  <w16cex:commentExtensible w16cex:durableId="262F7914" w16cex:dateUtc="2022-05-18T11:54:00Z"/>
  <w16cex:commentExtensible w16cex:durableId="261E26C6" w16cex:dateUtc="2022-05-05T08:34:00Z"/>
  <w16cex:commentExtensible w16cex:durableId="261E2706" w16cex:dateUtc="2022-05-05T08:35:00Z"/>
  <w16cex:commentExtensible w16cex:durableId="261E2EA1" w16cex:dateUtc="2022-05-05T09:08:00Z"/>
  <w16cex:commentExtensible w16cex:durableId="261E29C1" w16cex:dateUtc="2022-05-05T08:47:00Z"/>
  <w16cex:commentExtensible w16cex:durableId="261E45A1" w16cex:dateUtc="2022-05-05T10:46:00Z"/>
  <w16cex:commentExtensible w16cex:durableId="261E4874" w16cex:dateUtc="2022-05-05T10:58:00Z"/>
  <w16cex:commentExtensible w16cex:durableId="261E6556" w16cex:dateUtc="2022-05-05T13:01:00Z"/>
  <w16cex:commentExtensible w16cex:durableId="261E656B" w16cex:dateUtc="2022-05-05T13:02:00Z"/>
  <w16cex:commentExtensible w16cex:durableId="261E73F9" w16cex:dateUtc="2022-05-05T14:04:00Z"/>
  <w16cex:commentExtensible w16cex:durableId="26263ACF" w16cex:dateUtc="2022-05-11T11:38:00Z"/>
  <w16cex:commentExtensible w16cex:durableId="26263AA5" w16cex:dateUtc="2022-05-11T11:37:00Z"/>
  <w16cex:commentExtensible w16cex:durableId="2626D16E" w16cex:dateUtc="2022-05-11T22:20:00Z"/>
  <w16cex:commentExtensible w16cex:durableId="2626DD28" w16cex:dateUtc="2022-05-11T23:11:00Z"/>
  <w16cex:commentExtensible w16cex:durableId="2626DDF6" w16cex:dateUtc="2022-05-11T23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9CB830A" w16cid:durableId="212291F5"/>
  <w16cid:commentId w16cid:paraId="5F6EDECA" w16cid:durableId="212291F6"/>
  <w16cid:commentId w16cid:paraId="1CA1C31B" w16cid:durableId="212291F9"/>
  <w16cid:commentId w16cid:paraId="04C6AF9D" w16cid:durableId="212291FA"/>
  <w16cid:commentId w16cid:paraId="554BD47A" w16cid:durableId="212291FB"/>
  <w16cid:commentId w16cid:paraId="5923403C" w16cid:durableId="212291FC"/>
  <w16cid:commentId w16cid:paraId="38641790" w16cid:durableId="212291FD"/>
  <w16cid:commentId w16cid:paraId="72E8BA03" w16cid:durableId="212291FE"/>
  <w16cid:commentId w16cid:paraId="653508F6" w16cid:durableId="212291FF"/>
  <w16cid:commentId w16cid:paraId="3EA5B995" w16cid:durableId="21229200"/>
  <w16cid:commentId w16cid:paraId="403EC479" w16cid:durableId="262E974C"/>
  <w16cid:commentId w16cid:paraId="3C25AF29" w16cid:durableId="262E9AFE"/>
  <w16cid:commentId w16cid:paraId="5844A530" w16cid:durableId="262E9B89"/>
  <w16cid:commentId w16cid:paraId="595FC138" w16cid:durableId="262CD318"/>
  <w16cid:commentId w16cid:paraId="423CC767" w16cid:durableId="262EAC05"/>
  <w16cid:commentId w16cid:paraId="6E0E56E6" w16cid:durableId="262EAC1C"/>
  <w16cid:commentId w16cid:paraId="2F15CD67" w16cid:durableId="262EA8D1"/>
  <w16cid:commentId w16cid:paraId="13592473" w16cid:durableId="262EC54C"/>
  <w16cid:commentId w16cid:paraId="06CF365E" w16cid:durableId="262EB64A"/>
  <w16cid:commentId w16cid:paraId="562C1CF4" w16cid:durableId="262F7930"/>
  <w16cid:commentId w16cid:paraId="5E880682" w16cid:durableId="262F6F9A"/>
  <w16cid:commentId w16cid:paraId="3ED92CE7" w16cid:durableId="262F7914"/>
  <w16cid:commentId w16cid:paraId="03C336DC" w16cid:durableId="261E26C6"/>
  <w16cid:commentId w16cid:paraId="46444208" w16cid:durableId="261E2706"/>
  <w16cid:commentId w16cid:paraId="0996FC46" w16cid:durableId="261E2EA1"/>
  <w16cid:commentId w16cid:paraId="1694039B" w16cid:durableId="261E29C1"/>
  <w16cid:commentId w16cid:paraId="3682164F" w16cid:durableId="261E45A1"/>
  <w16cid:commentId w16cid:paraId="15DF7416" w16cid:durableId="261E4874"/>
  <w16cid:commentId w16cid:paraId="35D52444" w16cid:durableId="261E6556"/>
  <w16cid:commentId w16cid:paraId="09FAD310" w16cid:durableId="261E656B"/>
  <w16cid:commentId w16cid:paraId="3C7AEE19" w16cid:durableId="261E73F9"/>
  <w16cid:commentId w16cid:paraId="7E061880" w16cid:durableId="26263ACF"/>
  <w16cid:commentId w16cid:paraId="1F51780B" w16cid:durableId="26263AA5"/>
  <w16cid:commentId w16cid:paraId="785D57F5" w16cid:durableId="2626D16E"/>
  <w16cid:commentId w16cid:paraId="100E6AC6" w16cid:durableId="2626DD28"/>
  <w16cid:commentId w16cid:paraId="7A2BF6CB" w16cid:durableId="2626DD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88BE0" w14:textId="77777777" w:rsidR="00ED50F0" w:rsidRDefault="00ED50F0">
      <w:r>
        <w:separator/>
      </w:r>
    </w:p>
  </w:endnote>
  <w:endnote w:type="continuationSeparator" w:id="0">
    <w:p w14:paraId="18814273" w14:textId="77777777" w:rsidR="00ED50F0" w:rsidRDefault="00ED5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6ACE6" w14:textId="77777777" w:rsidR="009B2EED" w:rsidRDefault="009B2EED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C728" w14:textId="77777777" w:rsidR="009B2EED" w:rsidRDefault="009B2EED" w:rsidP="00C00B3C">
    <w:pPr>
      <w:pStyle w:val="llb"/>
    </w:pPr>
    <w:r>
      <w:rPr>
        <w:rStyle w:val="Oldalszm"/>
      </w:rPr>
      <w:tab/>
    </w: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E2ECB">
      <w:rPr>
        <w:rStyle w:val="Oldalszm"/>
        <w:noProof/>
      </w:rPr>
      <w:t>27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882D4" w14:textId="77777777" w:rsidR="00ED50F0" w:rsidRDefault="00ED50F0">
      <w:r>
        <w:separator/>
      </w:r>
    </w:p>
  </w:footnote>
  <w:footnote w:type="continuationSeparator" w:id="0">
    <w:p w14:paraId="591EDF2A" w14:textId="77777777" w:rsidR="00ED50F0" w:rsidRDefault="00ED50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DC4B" w14:textId="77777777" w:rsidR="009B2EED" w:rsidRDefault="009B2EED"/>
  <w:p w14:paraId="2C6DFBBE" w14:textId="77777777" w:rsidR="009B2EED" w:rsidRDefault="009B2EED"/>
  <w:p w14:paraId="125F8157" w14:textId="77777777" w:rsidR="009B2EED" w:rsidRDefault="009B2E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8A623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2A22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FBCD5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41063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AEA27F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5A4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7647D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EEBB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C3836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B42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5A0B8A"/>
    <w:multiLevelType w:val="hybridMultilevel"/>
    <w:tmpl w:val="0CBE5952"/>
    <w:lvl w:ilvl="0" w:tplc="E81C1620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56B0E8D"/>
    <w:multiLevelType w:val="hybridMultilevel"/>
    <w:tmpl w:val="CE6206CE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5EE0508"/>
    <w:multiLevelType w:val="multilevel"/>
    <w:tmpl w:val="418E4214"/>
    <w:numStyleLink w:val="tmutatszmozottlista"/>
  </w:abstractNum>
  <w:abstractNum w:abstractNumId="14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900117D"/>
    <w:multiLevelType w:val="hybridMultilevel"/>
    <w:tmpl w:val="3DDCA656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ED54D7"/>
    <w:multiLevelType w:val="hybridMultilevel"/>
    <w:tmpl w:val="11461F9C"/>
    <w:lvl w:ilvl="0" w:tplc="E81C1620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CD51F0A"/>
    <w:multiLevelType w:val="hybridMultilevel"/>
    <w:tmpl w:val="D58E5DD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52748B7"/>
    <w:multiLevelType w:val="hybridMultilevel"/>
    <w:tmpl w:val="EB6C336C"/>
    <w:lvl w:ilvl="0" w:tplc="120E2A0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AFC1994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99C3B84"/>
    <w:multiLevelType w:val="multilevel"/>
    <w:tmpl w:val="F12CA766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CE6451A"/>
    <w:multiLevelType w:val="multilevel"/>
    <w:tmpl w:val="907A1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062366291">
    <w:abstractNumId w:val="10"/>
  </w:num>
  <w:num w:numId="2" w16cid:durableId="103036837">
    <w:abstractNumId w:val="26"/>
  </w:num>
  <w:num w:numId="3" w16cid:durableId="1573466024">
    <w:abstractNumId w:val="14"/>
  </w:num>
  <w:num w:numId="4" w16cid:durableId="1509248208">
    <w:abstractNumId w:val="20"/>
  </w:num>
  <w:num w:numId="5" w16cid:durableId="1188174653">
    <w:abstractNumId w:val="21"/>
  </w:num>
  <w:num w:numId="6" w16cid:durableId="390927133">
    <w:abstractNumId w:val="22"/>
  </w:num>
  <w:num w:numId="7" w16cid:durableId="1527526415">
    <w:abstractNumId w:val="17"/>
  </w:num>
  <w:num w:numId="8" w16cid:durableId="1061515152">
    <w:abstractNumId w:val="13"/>
  </w:num>
  <w:num w:numId="9" w16cid:durableId="2129007593">
    <w:abstractNumId w:val="18"/>
  </w:num>
  <w:num w:numId="10" w16cid:durableId="78212550">
    <w:abstractNumId w:val="27"/>
  </w:num>
  <w:num w:numId="11" w16cid:durableId="1534807049">
    <w:abstractNumId w:val="19"/>
  </w:num>
  <w:num w:numId="12" w16cid:durableId="643894804">
    <w:abstractNumId w:val="25"/>
  </w:num>
  <w:num w:numId="13" w16cid:durableId="407076738">
    <w:abstractNumId w:val="9"/>
  </w:num>
  <w:num w:numId="14" w16cid:durableId="556667128">
    <w:abstractNumId w:val="7"/>
  </w:num>
  <w:num w:numId="15" w16cid:durableId="418407166">
    <w:abstractNumId w:val="6"/>
  </w:num>
  <w:num w:numId="16" w16cid:durableId="2087336271">
    <w:abstractNumId w:val="5"/>
  </w:num>
  <w:num w:numId="17" w16cid:durableId="201745863">
    <w:abstractNumId w:val="4"/>
  </w:num>
  <w:num w:numId="18" w16cid:durableId="481116274">
    <w:abstractNumId w:val="8"/>
  </w:num>
  <w:num w:numId="19" w16cid:durableId="983853700">
    <w:abstractNumId w:val="3"/>
  </w:num>
  <w:num w:numId="20" w16cid:durableId="517232212">
    <w:abstractNumId w:val="2"/>
  </w:num>
  <w:num w:numId="21" w16cid:durableId="682436198">
    <w:abstractNumId w:val="1"/>
  </w:num>
  <w:num w:numId="22" w16cid:durableId="225646690">
    <w:abstractNumId w:val="0"/>
  </w:num>
  <w:num w:numId="23" w16cid:durableId="1626892050">
    <w:abstractNumId w:val="11"/>
  </w:num>
  <w:num w:numId="24" w16cid:durableId="479466147">
    <w:abstractNumId w:val="16"/>
  </w:num>
  <w:num w:numId="25" w16cid:durableId="1415589069">
    <w:abstractNumId w:val="12"/>
  </w:num>
  <w:num w:numId="26" w16cid:durableId="631592462">
    <w:abstractNumId w:val="15"/>
  </w:num>
  <w:num w:numId="27" w16cid:durableId="1065228487">
    <w:abstractNumId w:val="24"/>
  </w:num>
  <w:num w:numId="28" w16cid:durableId="1008950725">
    <w:abstractNumId w:val="23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ce Kővári">
    <w15:presenceInfo w15:providerId="Windows Live" w15:userId="5be86d7ee7dc6027"/>
  </w15:person>
  <w15:person w15:author="Sándor Komáromi">
    <w15:presenceInfo w15:providerId="Windows Live" w15:userId="4db9883b3a43d3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CAA"/>
    <w:rsid w:val="00000270"/>
    <w:rsid w:val="00006172"/>
    <w:rsid w:val="000062F4"/>
    <w:rsid w:val="0001192F"/>
    <w:rsid w:val="00025E8B"/>
    <w:rsid w:val="00025F5A"/>
    <w:rsid w:val="00032298"/>
    <w:rsid w:val="0003623B"/>
    <w:rsid w:val="0003758D"/>
    <w:rsid w:val="0004304E"/>
    <w:rsid w:val="00046992"/>
    <w:rsid w:val="00076797"/>
    <w:rsid w:val="00082D2E"/>
    <w:rsid w:val="00090B58"/>
    <w:rsid w:val="00096618"/>
    <w:rsid w:val="000A3802"/>
    <w:rsid w:val="000A3B32"/>
    <w:rsid w:val="000A7483"/>
    <w:rsid w:val="000B08E1"/>
    <w:rsid w:val="000B2781"/>
    <w:rsid w:val="000B53E0"/>
    <w:rsid w:val="000C08AA"/>
    <w:rsid w:val="000C7D98"/>
    <w:rsid w:val="000F3BA5"/>
    <w:rsid w:val="000F3EA7"/>
    <w:rsid w:val="000F4BAD"/>
    <w:rsid w:val="000F6905"/>
    <w:rsid w:val="000F6F01"/>
    <w:rsid w:val="0010640A"/>
    <w:rsid w:val="00115D77"/>
    <w:rsid w:val="00125D5D"/>
    <w:rsid w:val="001341F4"/>
    <w:rsid w:val="00134B9C"/>
    <w:rsid w:val="001377FA"/>
    <w:rsid w:val="00144EBD"/>
    <w:rsid w:val="001522F2"/>
    <w:rsid w:val="00153800"/>
    <w:rsid w:val="001575AD"/>
    <w:rsid w:val="00171054"/>
    <w:rsid w:val="00185D07"/>
    <w:rsid w:val="00187734"/>
    <w:rsid w:val="00187BF2"/>
    <w:rsid w:val="00192127"/>
    <w:rsid w:val="00192C57"/>
    <w:rsid w:val="001A39F7"/>
    <w:rsid w:val="001A57BC"/>
    <w:rsid w:val="001C1124"/>
    <w:rsid w:val="001C1E78"/>
    <w:rsid w:val="001F0442"/>
    <w:rsid w:val="001F4150"/>
    <w:rsid w:val="001F48B9"/>
    <w:rsid w:val="00203E00"/>
    <w:rsid w:val="00204CEC"/>
    <w:rsid w:val="00207585"/>
    <w:rsid w:val="002102C3"/>
    <w:rsid w:val="00212973"/>
    <w:rsid w:val="00224E29"/>
    <w:rsid w:val="00225F65"/>
    <w:rsid w:val="00227347"/>
    <w:rsid w:val="0023727C"/>
    <w:rsid w:val="00252E1C"/>
    <w:rsid w:val="00257980"/>
    <w:rsid w:val="00267677"/>
    <w:rsid w:val="002841F9"/>
    <w:rsid w:val="002916D5"/>
    <w:rsid w:val="002B66D7"/>
    <w:rsid w:val="002B7893"/>
    <w:rsid w:val="002C6F36"/>
    <w:rsid w:val="002D0621"/>
    <w:rsid w:val="002D095C"/>
    <w:rsid w:val="002D2C06"/>
    <w:rsid w:val="002D3031"/>
    <w:rsid w:val="002D6BCD"/>
    <w:rsid w:val="002D7DA9"/>
    <w:rsid w:val="002E1D2A"/>
    <w:rsid w:val="002E267B"/>
    <w:rsid w:val="002F0CAC"/>
    <w:rsid w:val="003027DD"/>
    <w:rsid w:val="00302BB3"/>
    <w:rsid w:val="00305E08"/>
    <w:rsid w:val="00310B90"/>
    <w:rsid w:val="00313013"/>
    <w:rsid w:val="00323F27"/>
    <w:rsid w:val="003248DF"/>
    <w:rsid w:val="003262E0"/>
    <w:rsid w:val="00330CF9"/>
    <w:rsid w:val="00336F8E"/>
    <w:rsid w:val="00350AEC"/>
    <w:rsid w:val="00357CEE"/>
    <w:rsid w:val="0036329D"/>
    <w:rsid w:val="0037381F"/>
    <w:rsid w:val="00380372"/>
    <w:rsid w:val="00381BF3"/>
    <w:rsid w:val="00383377"/>
    <w:rsid w:val="003A430B"/>
    <w:rsid w:val="003A4CDB"/>
    <w:rsid w:val="003B77D0"/>
    <w:rsid w:val="003C0226"/>
    <w:rsid w:val="003C0C5C"/>
    <w:rsid w:val="003D2B46"/>
    <w:rsid w:val="003D35ED"/>
    <w:rsid w:val="003E2ECB"/>
    <w:rsid w:val="003E63A0"/>
    <w:rsid w:val="003E70B1"/>
    <w:rsid w:val="003F5425"/>
    <w:rsid w:val="004045D6"/>
    <w:rsid w:val="00405EF6"/>
    <w:rsid w:val="0040715F"/>
    <w:rsid w:val="00410924"/>
    <w:rsid w:val="004172D0"/>
    <w:rsid w:val="00435744"/>
    <w:rsid w:val="00436F07"/>
    <w:rsid w:val="00442782"/>
    <w:rsid w:val="00442BA8"/>
    <w:rsid w:val="00463BC0"/>
    <w:rsid w:val="00476815"/>
    <w:rsid w:val="0048395A"/>
    <w:rsid w:val="00484D08"/>
    <w:rsid w:val="00484E45"/>
    <w:rsid w:val="004851C7"/>
    <w:rsid w:val="00485F1C"/>
    <w:rsid w:val="00491D1C"/>
    <w:rsid w:val="00492A1A"/>
    <w:rsid w:val="004941C3"/>
    <w:rsid w:val="004967B6"/>
    <w:rsid w:val="004B758E"/>
    <w:rsid w:val="004D5A3D"/>
    <w:rsid w:val="004E1053"/>
    <w:rsid w:val="004E7E47"/>
    <w:rsid w:val="004F02D7"/>
    <w:rsid w:val="004F1FD0"/>
    <w:rsid w:val="004F2F35"/>
    <w:rsid w:val="004F382F"/>
    <w:rsid w:val="00502632"/>
    <w:rsid w:val="00502A30"/>
    <w:rsid w:val="0050564C"/>
    <w:rsid w:val="0051187E"/>
    <w:rsid w:val="005125E5"/>
    <w:rsid w:val="0051604A"/>
    <w:rsid w:val="00526A1B"/>
    <w:rsid w:val="005304D3"/>
    <w:rsid w:val="0053186E"/>
    <w:rsid w:val="005334AD"/>
    <w:rsid w:val="00551D6D"/>
    <w:rsid w:val="005524FC"/>
    <w:rsid w:val="00553886"/>
    <w:rsid w:val="005543F7"/>
    <w:rsid w:val="0055762C"/>
    <w:rsid w:val="005621E9"/>
    <w:rsid w:val="00565173"/>
    <w:rsid w:val="00566040"/>
    <w:rsid w:val="00570D18"/>
    <w:rsid w:val="00576495"/>
    <w:rsid w:val="005777C9"/>
    <w:rsid w:val="00593B70"/>
    <w:rsid w:val="005A45E5"/>
    <w:rsid w:val="005B74F1"/>
    <w:rsid w:val="005C08D0"/>
    <w:rsid w:val="005C529C"/>
    <w:rsid w:val="005D3443"/>
    <w:rsid w:val="005D5518"/>
    <w:rsid w:val="005D5D9F"/>
    <w:rsid w:val="005E01E0"/>
    <w:rsid w:val="005F5381"/>
    <w:rsid w:val="00601C8F"/>
    <w:rsid w:val="006034C7"/>
    <w:rsid w:val="0061606D"/>
    <w:rsid w:val="0062185B"/>
    <w:rsid w:val="0062582F"/>
    <w:rsid w:val="006270AE"/>
    <w:rsid w:val="00630A92"/>
    <w:rsid w:val="00631385"/>
    <w:rsid w:val="0063585C"/>
    <w:rsid w:val="00641018"/>
    <w:rsid w:val="006427AB"/>
    <w:rsid w:val="006459E6"/>
    <w:rsid w:val="00647B53"/>
    <w:rsid w:val="00650C7C"/>
    <w:rsid w:val="00651157"/>
    <w:rsid w:val="00653165"/>
    <w:rsid w:val="00657C40"/>
    <w:rsid w:val="0066506E"/>
    <w:rsid w:val="006715FF"/>
    <w:rsid w:val="00672D7E"/>
    <w:rsid w:val="00673A59"/>
    <w:rsid w:val="00675281"/>
    <w:rsid w:val="00681E99"/>
    <w:rsid w:val="00692605"/>
    <w:rsid w:val="006A1B7F"/>
    <w:rsid w:val="006A5031"/>
    <w:rsid w:val="006B063D"/>
    <w:rsid w:val="006B5FB9"/>
    <w:rsid w:val="006C25EB"/>
    <w:rsid w:val="006C5AC1"/>
    <w:rsid w:val="006D338C"/>
    <w:rsid w:val="006D4B0E"/>
    <w:rsid w:val="006E0786"/>
    <w:rsid w:val="006E3115"/>
    <w:rsid w:val="006E4E19"/>
    <w:rsid w:val="006E73FA"/>
    <w:rsid w:val="006F512E"/>
    <w:rsid w:val="006F655F"/>
    <w:rsid w:val="006F7D85"/>
    <w:rsid w:val="00700E3A"/>
    <w:rsid w:val="00701AA9"/>
    <w:rsid w:val="007054B1"/>
    <w:rsid w:val="00711375"/>
    <w:rsid w:val="00714D2E"/>
    <w:rsid w:val="00730B3C"/>
    <w:rsid w:val="00737560"/>
    <w:rsid w:val="007502E4"/>
    <w:rsid w:val="00756D62"/>
    <w:rsid w:val="00772046"/>
    <w:rsid w:val="007805B1"/>
    <w:rsid w:val="00787D50"/>
    <w:rsid w:val="007A1951"/>
    <w:rsid w:val="007A34D7"/>
    <w:rsid w:val="007A4576"/>
    <w:rsid w:val="007B5CF7"/>
    <w:rsid w:val="007C373F"/>
    <w:rsid w:val="007C3C01"/>
    <w:rsid w:val="007D0736"/>
    <w:rsid w:val="007E0D9A"/>
    <w:rsid w:val="007E5354"/>
    <w:rsid w:val="007F5C2E"/>
    <w:rsid w:val="00816BCB"/>
    <w:rsid w:val="00817AD6"/>
    <w:rsid w:val="0083743D"/>
    <w:rsid w:val="008400BB"/>
    <w:rsid w:val="00843159"/>
    <w:rsid w:val="00850089"/>
    <w:rsid w:val="00851667"/>
    <w:rsid w:val="00854BDC"/>
    <w:rsid w:val="008739AA"/>
    <w:rsid w:val="0087509E"/>
    <w:rsid w:val="00877820"/>
    <w:rsid w:val="0088367A"/>
    <w:rsid w:val="0088649E"/>
    <w:rsid w:val="00891A2D"/>
    <w:rsid w:val="008A3762"/>
    <w:rsid w:val="008A51E5"/>
    <w:rsid w:val="008C5682"/>
    <w:rsid w:val="008C7CE3"/>
    <w:rsid w:val="008D2E24"/>
    <w:rsid w:val="008E0C7B"/>
    <w:rsid w:val="008E7228"/>
    <w:rsid w:val="008F0BD3"/>
    <w:rsid w:val="009005F9"/>
    <w:rsid w:val="0090541F"/>
    <w:rsid w:val="009152C4"/>
    <w:rsid w:val="00916515"/>
    <w:rsid w:val="00940CB1"/>
    <w:rsid w:val="00940E1D"/>
    <w:rsid w:val="00945B77"/>
    <w:rsid w:val="00951407"/>
    <w:rsid w:val="0095263C"/>
    <w:rsid w:val="009546A6"/>
    <w:rsid w:val="009569F9"/>
    <w:rsid w:val="00962BAB"/>
    <w:rsid w:val="00975061"/>
    <w:rsid w:val="00980069"/>
    <w:rsid w:val="0098532E"/>
    <w:rsid w:val="00992B70"/>
    <w:rsid w:val="00995204"/>
    <w:rsid w:val="009A7F40"/>
    <w:rsid w:val="009B1AB8"/>
    <w:rsid w:val="009B2EED"/>
    <w:rsid w:val="009C03D0"/>
    <w:rsid w:val="009C19FB"/>
    <w:rsid w:val="009C1C93"/>
    <w:rsid w:val="009C1E8C"/>
    <w:rsid w:val="009D2FD8"/>
    <w:rsid w:val="009D401F"/>
    <w:rsid w:val="009D435A"/>
    <w:rsid w:val="009F6023"/>
    <w:rsid w:val="00A16134"/>
    <w:rsid w:val="00A33609"/>
    <w:rsid w:val="00A34DC4"/>
    <w:rsid w:val="00A366EB"/>
    <w:rsid w:val="00A44DE0"/>
    <w:rsid w:val="00A469C6"/>
    <w:rsid w:val="00A4759A"/>
    <w:rsid w:val="00A616AC"/>
    <w:rsid w:val="00A72BAB"/>
    <w:rsid w:val="00A73111"/>
    <w:rsid w:val="00A7331E"/>
    <w:rsid w:val="00A749E2"/>
    <w:rsid w:val="00A83F4B"/>
    <w:rsid w:val="00A9757F"/>
    <w:rsid w:val="00AA344F"/>
    <w:rsid w:val="00AA6D9C"/>
    <w:rsid w:val="00AB511F"/>
    <w:rsid w:val="00AB5C2A"/>
    <w:rsid w:val="00AC123B"/>
    <w:rsid w:val="00AD0139"/>
    <w:rsid w:val="00AD1813"/>
    <w:rsid w:val="00AD2F82"/>
    <w:rsid w:val="00AE05C4"/>
    <w:rsid w:val="00AE4DAD"/>
    <w:rsid w:val="00AF2CA4"/>
    <w:rsid w:val="00B004ED"/>
    <w:rsid w:val="00B01DE5"/>
    <w:rsid w:val="00B03CD8"/>
    <w:rsid w:val="00B077EA"/>
    <w:rsid w:val="00B13FD0"/>
    <w:rsid w:val="00B17499"/>
    <w:rsid w:val="00B2272C"/>
    <w:rsid w:val="00B4104A"/>
    <w:rsid w:val="00B50CAA"/>
    <w:rsid w:val="00B50F82"/>
    <w:rsid w:val="00B55646"/>
    <w:rsid w:val="00B610BB"/>
    <w:rsid w:val="00B96880"/>
    <w:rsid w:val="00BA0331"/>
    <w:rsid w:val="00BA21D5"/>
    <w:rsid w:val="00BB162F"/>
    <w:rsid w:val="00BC5A30"/>
    <w:rsid w:val="00BD0C31"/>
    <w:rsid w:val="00BD2B5B"/>
    <w:rsid w:val="00BE2CBB"/>
    <w:rsid w:val="00BF41FE"/>
    <w:rsid w:val="00C00B3C"/>
    <w:rsid w:val="00C015EA"/>
    <w:rsid w:val="00C05A5A"/>
    <w:rsid w:val="00C130F4"/>
    <w:rsid w:val="00C20F27"/>
    <w:rsid w:val="00C23173"/>
    <w:rsid w:val="00C264B3"/>
    <w:rsid w:val="00C2686E"/>
    <w:rsid w:val="00C31260"/>
    <w:rsid w:val="00C32586"/>
    <w:rsid w:val="00C34CEA"/>
    <w:rsid w:val="00C43330"/>
    <w:rsid w:val="00C43856"/>
    <w:rsid w:val="00C45FBF"/>
    <w:rsid w:val="00C46933"/>
    <w:rsid w:val="00C53F92"/>
    <w:rsid w:val="00C5734B"/>
    <w:rsid w:val="00C73DEE"/>
    <w:rsid w:val="00C83822"/>
    <w:rsid w:val="00C867FF"/>
    <w:rsid w:val="00C86D5D"/>
    <w:rsid w:val="00C93C09"/>
    <w:rsid w:val="00C94815"/>
    <w:rsid w:val="00CA2287"/>
    <w:rsid w:val="00CA270C"/>
    <w:rsid w:val="00CB25D4"/>
    <w:rsid w:val="00CC2118"/>
    <w:rsid w:val="00CD07C1"/>
    <w:rsid w:val="00CE32D5"/>
    <w:rsid w:val="00CE42DD"/>
    <w:rsid w:val="00D00E94"/>
    <w:rsid w:val="00D01138"/>
    <w:rsid w:val="00D07335"/>
    <w:rsid w:val="00D15A1F"/>
    <w:rsid w:val="00D1632F"/>
    <w:rsid w:val="00D22B3E"/>
    <w:rsid w:val="00D23BFC"/>
    <w:rsid w:val="00D3212C"/>
    <w:rsid w:val="00D35942"/>
    <w:rsid w:val="00D37464"/>
    <w:rsid w:val="00D37EC8"/>
    <w:rsid w:val="00D429F2"/>
    <w:rsid w:val="00D536A4"/>
    <w:rsid w:val="00D53F5A"/>
    <w:rsid w:val="00D802EA"/>
    <w:rsid w:val="00D81927"/>
    <w:rsid w:val="00D82423"/>
    <w:rsid w:val="00D82885"/>
    <w:rsid w:val="00D84C7E"/>
    <w:rsid w:val="00D95E2C"/>
    <w:rsid w:val="00DA3719"/>
    <w:rsid w:val="00DA4355"/>
    <w:rsid w:val="00DA568A"/>
    <w:rsid w:val="00DB1924"/>
    <w:rsid w:val="00DC0D77"/>
    <w:rsid w:val="00DC29F6"/>
    <w:rsid w:val="00DC2E8C"/>
    <w:rsid w:val="00DD48C8"/>
    <w:rsid w:val="00DD6A58"/>
    <w:rsid w:val="00DD74A0"/>
    <w:rsid w:val="00DE5913"/>
    <w:rsid w:val="00DF50B6"/>
    <w:rsid w:val="00DF6FEA"/>
    <w:rsid w:val="00E03AC2"/>
    <w:rsid w:val="00E06785"/>
    <w:rsid w:val="00E07EE4"/>
    <w:rsid w:val="00E16169"/>
    <w:rsid w:val="00E162AF"/>
    <w:rsid w:val="00E20536"/>
    <w:rsid w:val="00E267BF"/>
    <w:rsid w:val="00E31280"/>
    <w:rsid w:val="00E34D27"/>
    <w:rsid w:val="00E37484"/>
    <w:rsid w:val="00E42F0D"/>
    <w:rsid w:val="00E50EC1"/>
    <w:rsid w:val="00E518DF"/>
    <w:rsid w:val="00E56934"/>
    <w:rsid w:val="00E60C58"/>
    <w:rsid w:val="00E614EE"/>
    <w:rsid w:val="00E6174E"/>
    <w:rsid w:val="00E775B1"/>
    <w:rsid w:val="00E8385C"/>
    <w:rsid w:val="00E83CF3"/>
    <w:rsid w:val="00E85131"/>
    <w:rsid w:val="00E86A0C"/>
    <w:rsid w:val="00E90403"/>
    <w:rsid w:val="00E97A93"/>
    <w:rsid w:val="00EB3228"/>
    <w:rsid w:val="00EB6B4C"/>
    <w:rsid w:val="00ED0419"/>
    <w:rsid w:val="00ED205A"/>
    <w:rsid w:val="00ED50F0"/>
    <w:rsid w:val="00EE1A1F"/>
    <w:rsid w:val="00EE2264"/>
    <w:rsid w:val="00EE3F6E"/>
    <w:rsid w:val="00EF3EBB"/>
    <w:rsid w:val="00F02ADC"/>
    <w:rsid w:val="00F04D8F"/>
    <w:rsid w:val="00F050F9"/>
    <w:rsid w:val="00F26B15"/>
    <w:rsid w:val="00F400A3"/>
    <w:rsid w:val="00F40C75"/>
    <w:rsid w:val="00F42D81"/>
    <w:rsid w:val="00F42DDA"/>
    <w:rsid w:val="00F461CD"/>
    <w:rsid w:val="00F761E6"/>
    <w:rsid w:val="00F914FC"/>
    <w:rsid w:val="00F93858"/>
    <w:rsid w:val="00F97B1D"/>
    <w:rsid w:val="00FA023A"/>
    <w:rsid w:val="00FA764E"/>
    <w:rsid w:val="00FB0389"/>
    <w:rsid w:val="00FB4035"/>
    <w:rsid w:val="00FC443D"/>
    <w:rsid w:val="00FD36D6"/>
    <w:rsid w:val="00FD6777"/>
    <w:rsid w:val="00FE34AD"/>
    <w:rsid w:val="00FE3656"/>
    <w:rsid w:val="00FE5943"/>
    <w:rsid w:val="00FF1630"/>
    <w:rsid w:val="00FF6EDF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C00B3C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Cmsor2">
    <w:name w:val="heading 2"/>
    <w:basedOn w:val="Norml"/>
    <w:next w:val="Norm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autoRedefine/>
    <w:qFormat/>
    <w:rsid w:val="0036329D"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Cm">
    <w:name w:val="Title"/>
    <w:basedOn w:val="Norml"/>
    <w:next w:val="Alcm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Alcm">
    <w:name w:val="Subtitle"/>
    <w:basedOn w:val="Norm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llb">
    <w:name w:val="footer"/>
    <w:basedOn w:val="Norml"/>
    <w:rsid w:val="00C00B3C"/>
    <w:pPr>
      <w:tabs>
        <w:tab w:val="center" w:pos="4320"/>
        <w:tab w:val="right" w:pos="8640"/>
      </w:tabs>
      <w:ind w:firstLine="0"/>
    </w:pPr>
  </w:style>
  <w:style w:type="paragraph" w:styleId="TJ2">
    <w:name w:val="toc 2"/>
    <w:basedOn w:val="Norml"/>
    <w:next w:val="Norml"/>
    <w:autoRedefine/>
    <w:uiPriority w:val="39"/>
    <w:rsid w:val="009C1C93"/>
    <w:pPr>
      <w:spacing w:after="0"/>
      <w:ind w:left="238" w:firstLine="0"/>
    </w:pPr>
  </w:style>
  <w:style w:type="paragraph" w:styleId="Szvegtrzs">
    <w:name w:val="Body Text"/>
    <w:basedOn w:val="Norml"/>
    <w:link w:val="SzvegtrzsChar"/>
    <w:pPr>
      <w:spacing w:before="360"/>
      <w:ind w:firstLine="0"/>
    </w:pPr>
  </w:style>
  <w:style w:type="paragraph" w:customStyle="1" w:styleId="Nyilatkozatcm">
    <w:name w:val="Nyilatkozat cím"/>
    <w:basedOn w:val="Norml"/>
    <w:next w:val="Norm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J1">
    <w:name w:val="toc 1"/>
    <w:basedOn w:val="Norml"/>
    <w:next w:val="Norm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J3">
    <w:name w:val="toc 3"/>
    <w:basedOn w:val="Norml"/>
    <w:next w:val="Norml"/>
    <w:autoRedefine/>
    <w:uiPriority w:val="39"/>
    <w:rsid w:val="009C1C93"/>
    <w:pPr>
      <w:spacing w:after="0"/>
      <w:ind w:left="482" w:firstLine="0"/>
    </w:pPr>
  </w:style>
  <w:style w:type="paragraph" w:styleId="TJ4">
    <w:name w:val="toc 4"/>
    <w:basedOn w:val="Norml"/>
    <w:next w:val="Norml"/>
    <w:autoRedefine/>
    <w:semiHidden/>
    <w:rsid w:val="009C1C93"/>
    <w:pPr>
      <w:spacing w:after="0"/>
      <w:ind w:left="720" w:firstLine="0"/>
    </w:pPr>
  </w:style>
  <w:style w:type="paragraph" w:styleId="TJ5">
    <w:name w:val="toc 5"/>
    <w:basedOn w:val="Norml"/>
    <w:next w:val="Norml"/>
    <w:autoRedefine/>
    <w:semiHidden/>
    <w:rsid w:val="009C1C93"/>
    <w:pPr>
      <w:spacing w:after="0"/>
      <w:ind w:left="958" w:firstLine="0"/>
    </w:pPr>
  </w:style>
  <w:style w:type="paragraph" w:styleId="TJ6">
    <w:name w:val="toc 6"/>
    <w:basedOn w:val="Norml"/>
    <w:next w:val="Norml"/>
    <w:autoRedefine/>
    <w:semiHidden/>
    <w:rsid w:val="009C1C93"/>
    <w:pPr>
      <w:spacing w:after="0"/>
      <w:ind w:left="1202"/>
    </w:pPr>
  </w:style>
  <w:style w:type="paragraph" w:styleId="TJ7">
    <w:name w:val="toc 7"/>
    <w:basedOn w:val="Norml"/>
    <w:next w:val="Norml"/>
    <w:autoRedefine/>
    <w:semiHidden/>
    <w:pPr>
      <w:ind w:left="1440"/>
    </w:pPr>
  </w:style>
  <w:style w:type="paragraph" w:styleId="TJ8">
    <w:name w:val="toc 8"/>
    <w:basedOn w:val="Norml"/>
    <w:next w:val="Norml"/>
    <w:autoRedefine/>
    <w:semiHidden/>
    <w:pPr>
      <w:ind w:left="1680"/>
    </w:pPr>
  </w:style>
  <w:style w:type="paragraph" w:styleId="TJ9">
    <w:name w:val="toc 9"/>
    <w:basedOn w:val="Norml"/>
    <w:next w:val="Norml"/>
    <w:autoRedefine/>
    <w:semiHidden/>
    <w:pPr>
      <w:ind w:left="1920"/>
    </w:pPr>
  </w:style>
  <w:style w:type="character" w:styleId="Hiperhivatkozs">
    <w:name w:val="Hyperlink"/>
    <w:uiPriority w:val="99"/>
    <w:rPr>
      <w:color w:val="0000FF"/>
      <w:u w:val="single"/>
    </w:rPr>
  </w:style>
  <w:style w:type="character" w:styleId="Oldalszm">
    <w:name w:val="page number"/>
    <w:basedOn w:val="Bekezdsalapbettpusa"/>
  </w:style>
  <w:style w:type="paragraph" w:customStyle="1" w:styleId="Irodalomjegyzksor">
    <w:name w:val="Irodalomjegyzék sor"/>
    <w:basedOn w:val="Norm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Lbjegyzetszveg">
    <w:name w:val="footnote text"/>
    <w:basedOn w:val="Norm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Cmsor1"/>
    <w:next w:val="Norml"/>
    <w:rsid w:val="00D1632F"/>
    <w:pPr>
      <w:numPr>
        <w:numId w:val="0"/>
      </w:numPr>
      <w:spacing w:before="240"/>
    </w:pPr>
  </w:style>
  <w:style w:type="paragraph" w:styleId="Kpalrs">
    <w:name w:val="caption"/>
    <w:basedOn w:val="Norml"/>
    <w:next w:val="Norml"/>
    <w:autoRedefine/>
    <w:qFormat/>
    <w:rsid w:val="004967B6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Lbjegyzet-hivatkozs">
    <w:name w:val="footnote reference"/>
    <w:semiHidden/>
    <w:rsid w:val="00B50CAA"/>
    <w:rPr>
      <w:vertAlign w:val="superscript"/>
    </w:rPr>
  </w:style>
  <w:style w:type="paragraph" w:styleId="Buborkszveg">
    <w:name w:val="Balloon Text"/>
    <w:basedOn w:val="Norml"/>
    <w:link w:val="Buborkszveg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emlista"/>
    <w:rsid w:val="000062F4"/>
    <w:pPr>
      <w:numPr>
        <w:numId w:val="3"/>
      </w:numPr>
    </w:pPr>
  </w:style>
  <w:style w:type="paragraph" w:customStyle="1" w:styleId="tmutat">
    <w:name w:val="Útmutató"/>
    <w:basedOn w:val="Norm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SzvegtrzsChar">
    <w:name w:val="Szövegtörzs Char"/>
    <w:link w:val="Szvegtrzs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emlista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emlista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emlista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emlista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emlista"/>
    <w:rsid w:val="006F512E"/>
    <w:pPr>
      <w:numPr>
        <w:numId w:val="9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emlista"/>
    <w:rsid w:val="00267677"/>
    <w:pPr>
      <w:numPr>
        <w:numId w:val="11"/>
      </w:numPr>
    </w:pPr>
  </w:style>
  <w:style w:type="character" w:styleId="Knyvcme">
    <w:name w:val="Book Title"/>
    <w:uiPriority w:val="33"/>
    <w:rsid w:val="003F5425"/>
    <w:rPr>
      <w:b/>
      <w:bCs/>
      <w:smallCaps/>
      <w:spacing w:val="5"/>
    </w:rPr>
  </w:style>
  <w:style w:type="paragraph" w:styleId="Kiemeltidzet">
    <w:name w:val="Intense Quote"/>
    <w:basedOn w:val="Norml"/>
    <w:next w:val="Norml"/>
    <w:link w:val="Kiemeltidzet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KiemeltidzetChar">
    <w:name w:val="Kiemelt idézet Char"/>
    <w:link w:val="Kiemeltidzet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Ershivatkozs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Finomhivatkozs">
    <w:name w:val="Subtle Reference"/>
    <w:uiPriority w:val="31"/>
    <w:rsid w:val="003F5425"/>
    <w:rPr>
      <w:smallCaps/>
      <w:color w:val="C0504D"/>
      <w:u w:val="single"/>
    </w:rPr>
  </w:style>
  <w:style w:type="paragraph" w:styleId="Listaszerbekezds">
    <w:name w:val="List Paragraph"/>
    <w:basedOn w:val="Norml"/>
    <w:uiPriority w:val="34"/>
    <w:rsid w:val="003F5425"/>
    <w:pPr>
      <w:ind w:left="708"/>
    </w:pPr>
  </w:style>
  <w:style w:type="character" w:styleId="Kiemels">
    <w:name w:val="Emphasis"/>
    <w:qFormat/>
    <w:rsid w:val="003F5425"/>
    <w:rPr>
      <w:i/>
      <w:iCs/>
    </w:rPr>
  </w:style>
  <w:style w:type="character" w:styleId="Finomkiemels">
    <w:name w:val="Subtle Emphasis"/>
    <w:uiPriority w:val="19"/>
    <w:rsid w:val="003F5425"/>
    <w:rPr>
      <w:i/>
      <w:iCs/>
      <w:color w:val="808080"/>
    </w:rPr>
  </w:style>
  <w:style w:type="character" w:styleId="Erskiemels">
    <w:name w:val="Intense Emphasis"/>
    <w:uiPriority w:val="21"/>
    <w:rsid w:val="003F5425"/>
    <w:rPr>
      <w:b/>
      <w:bCs/>
      <w:i/>
      <w:iCs/>
      <w:color w:val="4F81BD"/>
    </w:rPr>
  </w:style>
  <w:style w:type="paragraph" w:styleId="Idzet">
    <w:name w:val="Quote"/>
    <w:basedOn w:val="Norml"/>
    <w:next w:val="Norml"/>
    <w:link w:val="IdzetChar"/>
    <w:uiPriority w:val="29"/>
    <w:rsid w:val="003F5425"/>
    <w:rPr>
      <w:i/>
      <w:iCs/>
      <w:color w:val="000000"/>
    </w:rPr>
  </w:style>
  <w:style w:type="character" w:customStyle="1" w:styleId="IdzetChar">
    <w:name w:val="Idézet Char"/>
    <w:link w:val="Idzet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incstrkz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Kiemels2">
    <w:name w:val="Strong"/>
    <w:qFormat/>
    <w:rsid w:val="003F5425"/>
    <w:rPr>
      <w:b/>
      <w:bCs/>
    </w:rPr>
  </w:style>
  <w:style w:type="paragraph" w:customStyle="1" w:styleId="Kp">
    <w:name w:val="Kép"/>
    <w:basedOn w:val="Norml"/>
    <w:next w:val="Kpalrs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l"/>
    <w:qFormat/>
    <w:rsid w:val="00B96880"/>
    <w:pPr>
      <w:outlineLvl w:val="9"/>
    </w:pPr>
    <w:rPr>
      <w:noProof/>
    </w:rPr>
  </w:style>
  <w:style w:type="character" w:styleId="Jegyzethivatkozs">
    <w:name w:val="annotation reference"/>
    <w:basedOn w:val="Bekezdsalapbettpusa"/>
    <w:rsid w:val="00630A92"/>
    <w:rPr>
      <w:sz w:val="16"/>
      <w:szCs w:val="16"/>
    </w:rPr>
  </w:style>
  <w:style w:type="paragraph" w:styleId="Jegyzetszveg">
    <w:name w:val="annotation text"/>
    <w:basedOn w:val="Norml"/>
    <w:link w:val="JegyzetszvegChar"/>
    <w:rsid w:val="00630A9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630A92"/>
    <w:rPr>
      <w:lang w:eastAsia="en-US"/>
    </w:rPr>
  </w:style>
  <w:style w:type="paragraph" w:styleId="Megjegyzstrgya">
    <w:name w:val="annotation subject"/>
    <w:basedOn w:val="Jegyzetszveg"/>
    <w:next w:val="Jegyzetszveg"/>
    <w:link w:val="MegjegyzstrgyaChar"/>
    <w:rsid w:val="00630A9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630A92"/>
    <w:rPr>
      <w:b/>
      <w:bCs/>
      <w:lang w:eastAsia="en-US"/>
    </w:rPr>
  </w:style>
  <w:style w:type="character" w:customStyle="1" w:styleId="Cmsor1Char">
    <w:name w:val="Címsor 1 Char"/>
    <w:basedOn w:val="Bekezdsalapbettpusa"/>
    <w:link w:val="Cmsor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Irodalomjegyzk">
    <w:name w:val="Bibliography"/>
    <w:basedOn w:val="Norml"/>
    <w:next w:val="Norml"/>
    <w:uiPriority w:val="37"/>
    <w:unhideWhenUsed/>
    <w:rsid w:val="009B2EED"/>
    <w:pPr>
      <w:ind w:firstLine="0"/>
    </w:pPr>
    <w:rPr>
      <w:noProof/>
    </w:rPr>
  </w:style>
  <w:style w:type="character" w:styleId="Feloldatlanmegemlts">
    <w:name w:val="Unresolved Mention"/>
    <w:basedOn w:val="Bekezdsalapbettpusa"/>
    <w:uiPriority w:val="99"/>
    <w:semiHidden/>
    <w:unhideWhenUsed/>
    <w:rsid w:val="00DC2E8C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rsid w:val="00DC2E8C"/>
    <w:rPr>
      <w:color w:val="954F72" w:themeColor="followedHyperlink"/>
      <w:u w:val="single"/>
    </w:rPr>
  </w:style>
  <w:style w:type="paragraph" w:styleId="Vgjegyzetszvege">
    <w:name w:val="endnote text"/>
    <w:basedOn w:val="Norml"/>
    <w:link w:val="VgjegyzetszvegeChar"/>
    <w:rsid w:val="00357CEE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rsid w:val="00357CEE"/>
    <w:rPr>
      <w:lang w:eastAsia="en-US"/>
    </w:rPr>
  </w:style>
  <w:style w:type="character" w:styleId="Vgjegyzet-hivatkozs">
    <w:name w:val="endnote reference"/>
    <w:basedOn w:val="Bekezdsalapbettpusa"/>
    <w:rsid w:val="00357CEE"/>
    <w:rPr>
      <w:vertAlign w:val="superscript"/>
    </w:rPr>
  </w:style>
  <w:style w:type="table" w:styleId="Rcsostblzat">
    <w:name w:val="Table Grid"/>
    <w:basedOn w:val="Normltblzat"/>
    <w:rsid w:val="00FB4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microsoft.com/office/2011/relationships/commentsExtended" Target="commentsExtended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Kor09</b:Tag>
    <b:SourceType>InternetSite</b:SourceType>
    <b:Guid>{80FE6383-D5C2-4E86-BF8E-FD2AD6F28E56}</b:Guid>
    <b:Author>
      <b:Author>
        <b:NameList>
          <b:Person>
            <b:Last>Nahtkasztlija</b:Last>
            <b:First>Korbácsi</b:First>
          </b:Person>
        </b:NameList>
      </b:Author>
    </b:Author>
    <b:Title>Az idegen szavak toldalékolása</b:Title>
    <b:InternetSiteTitle>PC Guru</b:InternetSiteTitle>
    <b:Year>2009</b:Year>
    <b:Month>június</b:Month>
    <b:URL>http://www.pcguru.hu/blog/kredenc/az-idegen-szavak-toldalekolasa/5062</b:URL>
    <b:RefOrder>1</b:RefOrder>
  </b:Source>
  <b:Source>
    <b:Tag>Phi97</b:Tag>
    <b:SourceType>InternetSite</b:SourceType>
    <b:Guid>{9794E31F-FD3C-45DA-A523-46A7167C17DC}</b:Guid>
    <b:Author>
      <b:Author>
        <b:NameList>
          <b:Person>
            <b:Last>Koopman</b:Last>
            <b:First>Philip</b:First>
          </b:Person>
        </b:NameList>
      </b:Author>
    </b:Author>
    <b:Title>How to Write an Abstract</b:Title>
    <b:Year>1997</b:Year>
    <b:Month>október</b:Month>
    <b:YearAccessed>2015</b:YearAccessed>
    <b:MonthAccessed>október</b:MonthAccessed>
    <b:DayAccessed>20</b:DayAccessed>
    <b:URL>https://users.ece.cmu.edu/~koopman/essays/abstract.html</b:URL>
    <b:RefOrder>2</b:RefOrder>
  </b:Source>
  <b:Source>
    <b:Tag>W3C15</b:Tag>
    <b:SourceType>InternetSite</b:SourceType>
    <b:Guid>{91D5DEF9-4D21-4457-9FC3-18DC5232F3D3}</b:Guid>
    <b:Author>
      <b:Author>
        <b:NameList>
          <b:Person>
            <b:Last>W3C</b:Last>
          </b:Person>
        </b:NameList>
      </b:Author>
    </b:Author>
    <b:Title>HTML, The Web’s Core Language</b:Title>
    <b:YearAccessed>2015</b:YearAccessed>
    <b:MonthAccessed>október</b:MonthAccessed>
    <b:DayAccessed>20</b:DayAccessed>
    <b:URL>http://www.w3.org/html/</b:URL>
    <b:RefOrder>3</b:RefOrder>
  </b:Source>
</b:Sources>
</file>

<file path=customXml/itemProps1.xml><?xml version="1.0" encoding="utf-8"?>
<ds:datastoreItem xmlns:ds="http://schemas.openxmlformats.org/officeDocument/2006/customXml" ds:itemID="{2745DFE7-A6F4-4B18-B555-5A8012F4D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10012</TotalTime>
  <Pages>25</Pages>
  <Words>3904</Words>
  <Characters>26941</Characters>
  <Application>Microsoft Office Word</Application>
  <DocSecurity>0</DocSecurity>
  <Lines>224</Lines>
  <Paragraphs>61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>Diplomaterv útmutató</vt:lpstr>
      <vt:lpstr>Elektronikus terelők</vt:lpstr>
      <vt:lpstr>Összefoglaló</vt:lpstr>
      <vt:lpstr>Abstract</vt:lpstr>
      <vt:lpstr>Bevezetés</vt:lpstr>
      <vt:lpstr>    Formázási tudnivalók</vt:lpstr>
      <vt:lpstr>        Címsorok</vt:lpstr>
      <vt:lpstr>        Képek</vt:lpstr>
      <vt:lpstr>        Kódrészletek</vt:lpstr>
      <vt:lpstr>        Irodalomjegyzék</vt:lpstr>
      <vt:lpstr>Utolsó simítások</vt:lpstr>
      <vt:lpstr>Irodalomjegyzék</vt:lpstr>
      <vt:lpstr>Függelék</vt:lpstr>
    </vt:vector>
  </TitlesOfParts>
  <Manager/>
  <Company>Automatizálási és Alkalmazott Informatikai Tanszék</Company>
  <LinksUpToDate>false</LinksUpToDate>
  <CharactersWithSpaces>30784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Sándor Komáromi</cp:lastModifiedBy>
  <cp:revision>70</cp:revision>
  <cp:lastPrinted>2002-07-08T12:51:00Z</cp:lastPrinted>
  <dcterms:created xsi:type="dcterms:W3CDTF">2015-10-19T08:48:00Z</dcterms:created>
  <dcterms:modified xsi:type="dcterms:W3CDTF">2022-05-18T12:00:00Z</dcterms:modified>
</cp:coreProperties>
</file>